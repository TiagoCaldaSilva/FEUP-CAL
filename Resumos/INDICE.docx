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CB3E" w14:textId="77777777" w:rsidR="00115787" w:rsidRDefault="00C6167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INDICE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115787" w14:paraId="11612F26" w14:textId="77777777">
        <w:tblPrEx>
          <w:tblCellMar>
            <w:top w:w="0" w:type="dxa"/>
            <w:bottom w:w="0" w:type="dxa"/>
          </w:tblCellMar>
        </w:tblPrEx>
        <w:tc>
          <w:tcPr>
            <w:tcW w:w="46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3F45F" w14:textId="77777777" w:rsidR="00115787" w:rsidRDefault="00C61674">
            <w:pPr>
              <w:spacing w:after="0" w:line="240" w:lineRule="auto"/>
              <w:rPr>
                <w:b/>
                <w:bCs/>
                <w:color w:val="70AD47"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color w:val="70AD47"/>
                <w:sz w:val="32"/>
                <w:szCs w:val="32"/>
                <w:lang w:val="en-US"/>
              </w:rPr>
              <w:t>Algoritmos</w:t>
            </w:r>
            <w:proofErr w:type="spellEnd"/>
            <w:r>
              <w:rPr>
                <w:b/>
                <w:bCs/>
                <w:color w:val="70AD47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70AD47"/>
                <w:sz w:val="32"/>
                <w:szCs w:val="32"/>
                <w:lang w:val="en-US"/>
              </w:rPr>
              <w:t>gananciosos</w:t>
            </w:r>
            <w:proofErr w:type="spellEnd"/>
          </w:p>
          <w:p w14:paraId="56D2BB40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rPr>
                <w:sz w:val="28"/>
                <w:szCs w:val="28"/>
                <w:lang w:val="en-US"/>
              </w:rPr>
              <w:t>Problema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do </w:t>
            </w:r>
            <w:proofErr w:type="spellStart"/>
            <w:r>
              <w:rPr>
                <w:sz w:val="28"/>
                <w:szCs w:val="28"/>
                <w:lang w:val="en-US"/>
              </w:rPr>
              <w:t>troco</w:t>
            </w:r>
            <w:proofErr w:type="spellEnd"/>
          </w:p>
          <w:p w14:paraId="6D665ED0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Escalonamento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sz w:val="28"/>
                <w:szCs w:val="28"/>
                <w:lang w:val="en-US"/>
              </w:rPr>
              <w:t>atividades</w:t>
            </w:r>
            <w:proofErr w:type="spellEnd"/>
          </w:p>
          <w:p w14:paraId="0B50463B" w14:textId="77777777" w:rsidR="00115787" w:rsidRDefault="00115787">
            <w:pPr>
              <w:spacing w:after="0" w:line="240" w:lineRule="auto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2F1DE" w14:textId="77777777" w:rsidR="00115787" w:rsidRDefault="00C61674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Grafos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– </w:t>
            </w: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introdução</w:t>
            </w:r>
            <w:proofErr w:type="spellEnd"/>
          </w:p>
          <w:p w14:paraId="0325A07A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Dirigidos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/ </w:t>
            </w:r>
            <w:proofErr w:type="spellStart"/>
            <w:r>
              <w:rPr>
                <w:sz w:val="28"/>
                <w:szCs w:val="28"/>
                <w:lang w:val="en-US"/>
              </w:rPr>
              <w:t>não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dirigidos</w:t>
            </w:r>
            <w:proofErr w:type="spellEnd"/>
          </w:p>
          <w:p w14:paraId="558A1F18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Simples / </w:t>
            </w:r>
            <w:proofErr w:type="spellStart"/>
            <w:r>
              <w:rPr>
                <w:sz w:val="28"/>
                <w:szCs w:val="28"/>
                <w:lang w:val="en-US"/>
              </w:rPr>
              <w:t>pesados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/ </w:t>
            </w:r>
            <w:proofErr w:type="spellStart"/>
            <w:r>
              <w:rPr>
                <w:sz w:val="28"/>
                <w:szCs w:val="28"/>
                <w:lang w:val="en-US"/>
              </w:rPr>
              <w:t>bipartidos</w:t>
            </w:r>
            <w:proofErr w:type="spellEnd"/>
          </w:p>
          <w:p w14:paraId="2ED7AD18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Densidade</w:t>
            </w:r>
            <w:proofErr w:type="spellEnd"/>
          </w:p>
          <w:p w14:paraId="2318463D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Caixeiro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viajante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vértices</w:t>
            </w:r>
            <w:proofErr w:type="spellEnd"/>
          </w:p>
          <w:p w14:paraId="754B67CD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Representação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grafos</w:t>
            </w:r>
            <w:proofErr w:type="spellEnd"/>
          </w:p>
          <w:p w14:paraId="68DA14E9" w14:textId="77777777" w:rsidR="00115787" w:rsidRDefault="00115787">
            <w:pPr>
              <w:pStyle w:val="ListParagraph"/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115787" w14:paraId="6B8615E7" w14:textId="77777777">
        <w:tblPrEx>
          <w:tblCellMar>
            <w:top w:w="0" w:type="dxa"/>
            <w:bottom w:w="0" w:type="dxa"/>
          </w:tblCellMar>
        </w:tblPrEx>
        <w:tc>
          <w:tcPr>
            <w:tcW w:w="46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AA91" w14:textId="77777777" w:rsidR="00653F33" w:rsidRDefault="00653F33" w:rsidP="00653F33">
            <w:pPr>
              <w:spacing w:after="0" w:line="240" w:lineRule="auto"/>
              <w:rPr>
                <w:b/>
                <w:bCs/>
                <w:color w:val="C00000"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color w:val="C00000"/>
                <w:sz w:val="32"/>
                <w:szCs w:val="32"/>
                <w:lang w:val="en-US"/>
              </w:rPr>
              <w:t>Divisão</w:t>
            </w:r>
            <w:proofErr w:type="spellEnd"/>
            <w:r>
              <w:rPr>
                <w:b/>
                <w:bCs/>
                <w:color w:val="C00000"/>
                <w:sz w:val="32"/>
                <w:szCs w:val="32"/>
                <w:lang w:val="en-US"/>
              </w:rPr>
              <w:t xml:space="preserve"> e Conquista</w:t>
            </w:r>
          </w:p>
          <w:p w14:paraId="60C37EF9" w14:textId="77777777" w:rsidR="00653F33" w:rsidRDefault="00653F33" w:rsidP="00653F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Merge sort</w:t>
            </w:r>
          </w:p>
          <w:p w14:paraId="46EB11DD" w14:textId="77777777" w:rsidR="00653F33" w:rsidRDefault="00653F33" w:rsidP="00653F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Quick sort</w:t>
            </w:r>
          </w:p>
          <w:p w14:paraId="43192B58" w14:textId="77777777" w:rsidR="00653F33" w:rsidRDefault="00653F33" w:rsidP="00653F3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rPr>
                <w:sz w:val="28"/>
                <w:szCs w:val="28"/>
                <w:lang w:val="en-US"/>
              </w:rPr>
              <w:t>Cálculo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perscript"/>
                <w:lang w:val="en-US"/>
              </w:rPr>
              <w:t>n</w:t>
            </w:r>
            <w:proofErr w:type="spellEnd"/>
          </w:p>
          <w:p w14:paraId="37A0A390" w14:textId="77777777" w:rsidR="00653F33" w:rsidRDefault="00653F33" w:rsidP="00653F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Pesquisa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binária</w:t>
            </w:r>
            <w:proofErr w:type="spellEnd"/>
          </w:p>
          <w:p w14:paraId="6FB8EEA6" w14:textId="0437056B" w:rsidR="00115787" w:rsidRPr="00653F33" w:rsidRDefault="00115787" w:rsidP="00653F33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46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83A56" w14:textId="77777777" w:rsidR="00115787" w:rsidRDefault="00C61674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G</w:t>
            </w:r>
            <w:r>
              <w:rPr>
                <w:b/>
                <w:bCs/>
                <w:sz w:val="32"/>
                <w:szCs w:val="32"/>
                <w:lang w:val="en-US"/>
              </w:rPr>
              <w:t>rafos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– </w:t>
            </w: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pesquisa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e </w:t>
            </w: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ordenação</w:t>
            </w:r>
            <w:proofErr w:type="spellEnd"/>
          </w:p>
          <w:p w14:paraId="64D2BB99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8"/>
                <w:szCs w:val="28"/>
              </w:rPr>
              <w:t xml:space="preserve">DFS – profundidade     </w:t>
            </w:r>
            <w:proofErr w:type="gramStart"/>
            <w:r>
              <w:t>O(</w:t>
            </w:r>
            <w:proofErr w:type="gramEnd"/>
            <w:r>
              <w:t>V + E)</w:t>
            </w:r>
          </w:p>
          <w:p w14:paraId="0373CBEE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8"/>
                <w:szCs w:val="28"/>
              </w:rPr>
              <w:t xml:space="preserve">BFS – largura                 </w:t>
            </w:r>
            <w:proofErr w:type="gramStart"/>
            <w:r>
              <w:t>O(</w:t>
            </w:r>
            <w:proofErr w:type="gramEnd"/>
            <w:r>
              <w:t>V + E)</w:t>
            </w:r>
          </w:p>
          <w:p w14:paraId="0C6319CB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8"/>
                <w:szCs w:val="28"/>
              </w:rPr>
              <w:t xml:space="preserve">Ordenação topológica </w:t>
            </w:r>
            <w:proofErr w:type="gramStart"/>
            <w:r>
              <w:t>O(</w:t>
            </w:r>
            <w:proofErr w:type="gramEnd"/>
            <w:r>
              <w:t>V + E)</w:t>
            </w:r>
          </w:p>
          <w:p w14:paraId="50E13A4A" w14:textId="77777777" w:rsidR="00115787" w:rsidRDefault="00115787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15787" w14:paraId="17B8FD7D" w14:textId="77777777">
        <w:tblPrEx>
          <w:tblCellMar>
            <w:top w:w="0" w:type="dxa"/>
            <w:bottom w:w="0" w:type="dxa"/>
          </w:tblCellMar>
        </w:tblPrEx>
        <w:tc>
          <w:tcPr>
            <w:tcW w:w="46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E65F6" w14:textId="77777777" w:rsidR="00653F33" w:rsidRDefault="00653F33" w:rsidP="00653F33">
            <w:pPr>
              <w:spacing w:after="0" w:line="240" w:lineRule="auto"/>
              <w:rPr>
                <w:b/>
                <w:bCs/>
                <w:color w:val="4472C4"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color w:val="4472C4"/>
                <w:sz w:val="32"/>
                <w:szCs w:val="32"/>
                <w:lang w:val="en-US"/>
              </w:rPr>
              <w:t>Algoritmos</w:t>
            </w:r>
            <w:proofErr w:type="spellEnd"/>
            <w:r>
              <w:rPr>
                <w:b/>
                <w:bCs/>
                <w:color w:val="4472C4"/>
                <w:sz w:val="32"/>
                <w:szCs w:val="32"/>
                <w:lang w:val="en-US"/>
              </w:rPr>
              <w:t xml:space="preserve"> de </w:t>
            </w:r>
            <w:proofErr w:type="spellStart"/>
            <w:r>
              <w:rPr>
                <w:b/>
                <w:bCs/>
                <w:color w:val="4472C4"/>
                <w:sz w:val="32"/>
                <w:szCs w:val="32"/>
                <w:lang w:val="en-US"/>
              </w:rPr>
              <w:t>retrocesso</w:t>
            </w:r>
            <w:proofErr w:type="spellEnd"/>
          </w:p>
          <w:p w14:paraId="243A6C67" w14:textId="77777777" w:rsidR="00653F33" w:rsidRDefault="00653F33" w:rsidP="00653F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Soma de </w:t>
            </w:r>
            <w:proofErr w:type="spellStart"/>
            <w:r>
              <w:rPr>
                <w:sz w:val="28"/>
                <w:szCs w:val="28"/>
                <w:lang w:val="en-US"/>
              </w:rPr>
              <w:t>subconjuntos</w:t>
            </w:r>
            <w:proofErr w:type="spellEnd"/>
          </w:p>
          <w:p w14:paraId="063E7298" w14:textId="705D83AE" w:rsidR="00115787" w:rsidRPr="00653F33" w:rsidRDefault="00653F33" w:rsidP="00653F33">
            <w:pPr>
              <w:spacing w:after="0" w:line="240" w:lineRule="auto"/>
              <w:rPr>
                <w:b/>
                <w:bCs/>
                <w:sz w:val="52"/>
                <w:szCs w:val="52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sz w:val="28"/>
                <w:szCs w:val="28"/>
                <w:lang w:val="en-US"/>
              </w:rPr>
              <w:t>pesquisa</w:t>
            </w:r>
            <w:proofErr w:type="spellEnd"/>
          </w:p>
        </w:tc>
        <w:tc>
          <w:tcPr>
            <w:tcW w:w="46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EEFB6" w14:textId="77777777" w:rsidR="00115787" w:rsidRDefault="00C61674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C</w:t>
            </w:r>
            <w:r>
              <w:rPr>
                <w:b/>
                <w:bCs/>
                <w:sz w:val="32"/>
                <w:szCs w:val="32"/>
                <w:lang w:val="en-US"/>
              </w:rPr>
              <w:t>aminho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mais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curto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– 1</w:t>
            </w:r>
          </w:p>
          <w:p w14:paraId="4BFEDF53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Grafo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dirigido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não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pesado</w:t>
            </w:r>
            <w:proofErr w:type="spellEnd"/>
          </w:p>
          <w:p w14:paraId="0BCA5490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rPr>
                <w:sz w:val="28"/>
                <w:szCs w:val="28"/>
                <w:lang w:val="en-US"/>
              </w:rPr>
              <w:t>Grafo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dirigido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pesado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– </w:t>
            </w:r>
            <w:r>
              <w:rPr>
                <w:color w:val="70AD47"/>
                <w:sz w:val="28"/>
                <w:szCs w:val="28"/>
                <w:lang w:val="en-US"/>
              </w:rPr>
              <w:t>Dijkstra</w:t>
            </w:r>
          </w:p>
          <w:p w14:paraId="6C1AD0E2" w14:textId="77777777" w:rsidR="00115787" w:rsidRDefault="00C61674">
            <w:pPr>
              <w:pStyle w:val="ListParagraph"/>
              <w:spacing w:after="0" w:line="240" w:lineRule="auto"/>
            </w:pPr>
            <w:proofErr w:type="gramStart"/>
            <w:r>
              <w:t>O(</w:t>
            </w:r>
            <w:proofErr w:type="gramEnd"/>
            <w:r>
              <w:t>(V + E)log(V))</w:t>
            </w:r>
          </w:p>
          <w:p w14:paraId="5BCC4D42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Decrease key –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eficiência</w:t>
            </w:r>
            <w:proofErr w:type="spellEnd"/>
            <w:proofErr w:type="gramEnd"/>
          </w:p>
          <w:p w14:paraId="47BCD131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FFC000"/>
                <w:sz w:val="28"/>
                <w:szCs w:val="28"/>
                <w:lang w:val="en-US"/>
              </w:rPr>
              <w:t xml:space="preserve">Bellman-Ford </w:t>
            </w:r>
            <w:r>
              <w:rPr>
                <w:sz w:val="28"/>
                <w:szCs w:val="28"/>
                <w:lang w:val="en-US"/>
              </w:rPr>
              <w:t xml:space="preserve">(pesos </w:t>
            </w:r>
            <w:proofErr w:type="spellStart"/>
            <w:r>
              <w:rPr>
                <w:sz w:val="28"/>
                <w:szCs w:val="28"/>
                <w:lang w:val="en-US"/>
              </w:rPr>
              <w:t>negativos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31B21413" w14:textId="2956B69C" w:rsidR="00653F33" w:rsidRPr="00653F33" w:rsidRDefault="00C61674" w:rsidP="00653F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Grafos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acíclicos</w:t>
            </w:r>
            <w:proofErr w:type="spellEnd"/>
          </w:p>
        </w:tc>
      </w:tr>
      <w:tr w:rsidR="00115787" w14:paraId="38E902FF" w14:textId="77777777">
        <w:tblPrEx>
          <w:tblCellMar>
            <w:top w:w="0" w:type="dxa"/>
            <w:bottom w:w="0" w:type="dxa"/>
          </w:tblCellMar>
        </w:tblPrEx>
        <w:tc>
          <w:tcPr>
            <w:tcW w:w="46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15D0F" w14:textId="77777777" w:rsidR="00115787" w:rsidRDefault="00C61674">
            <w:pPr>
              <w:spacing w:after="0" w:line="240" w:lineRule="auto"/>
              <w:rPr>
                <w:b/>
                <w:bCs/>
                <w:color w:val="FFC000"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color w:val="FFC000"/>
                <w:sz w:val="32"/>
                <w:szCs w:val="32"/>
                <w:lang w:val="en-US"/>
              </w:rPr>
              <w:t>Programação</w:t>
            </w:r>
            <w:proofErr w:type="spellEnd"/>
            <w:r>
              <w:rPr>
                <w:b/>
                <w:bCs/>
                <w:color w:val="FFC00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FFC000"/>
                <w:sz w:val="32"/>
                <w:szCs w:val="32"/>
                <w:lang w:val="en-US"/>
              </w:rPr>
              <w:t>dinâmica</w:t>
            </w:r>
            <w:proofErr w:type="spellEnd"/>
          </w:p>
          <w:p w14:paraId="16BBC837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Combinações</w:t>
            </w:r>
            <w:proofErr w:type="spellEnd"/>
          </w:p>
          <w:p w14:paraId="3CFCAF90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Problema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da mochila</w:t>
            </w:r>
          </w:p>
          <w:p w14:paraId="44E7E906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Fibonacci</w:t>
            </w:r>
          </w:p>
          <w:p w14:paraId="0FE3707C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Memoization</w:t>
            </w:r>
            <w:proofErr w:type="spellEnd"/>
          </w:p>
          <w:p w14:paraId="235F0EB4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Sequências</w:t>
            </w:r>
            <w:proofErr w:type="spellEnd"/>
          </w:p>
          <w:p w14:paraId="10C3D813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Problema do troco com stock limitado</w:t>
            </w:r>
          </w:p>
        </w:tc>
        <w:tc>
          <w:tcPr>
            <w:tcW w:w="46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50BB9" w14:textId="77777777" w:rsidR="00115787" w:rsidRDefault="00C61674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Caminho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mais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curto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– 2</w:t>
            </w:r>
          </w:p>
          <w:p w14:paraId="27DF823D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70AD47"/>
                <w:sz w:val="28"/>
                <w:szCs w:val="28"/>
                <w:lang w:val="en-US"/>
              </w:rPr>
            </w:pPr>
            <w:r>
              <w:rPr>
                <w:color w:val="70AD47"/>
                <w:sz w:val="28"/>
                <w:szCs w:val="28"/>
                <w:lang w:val="en-US"/>
              </w:rPr>
              <w:t>Dijkstra bidirectional</w:t>
            </w:r>
          </w:p>
          <w:p w14:paraId="44942352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rPr>
                <w:sz w:val="28"/>
                <w:szCs w:val="28"/>
                <w:lang w:val="en-US"/>
              </w:rPr>
              <w:t>Pesquisa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orientada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– </w:t>
            </w:r>
            <w:r>
              <w:rPr>
                <w:color w:val="70AD47"/>
                <w:sz w:val="28"/>
                <w:szCs w:val="28"/>
                <w:lang w:val="en-US"/>
              </w:rPr>
              <w:t>A*</w:t>
            </w:r>
          </w:p>
          <w:p w14:paraId="021BCD5F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Redes </w:t>
            </w:r>
            <w:proofErr w:type="spellStart"/>
            <w:r>
              <w:rPr>
                <w:sz w:val="28"/>
                <w:szCs w:val="28"/>
                <w:lang w:val="en-US"/>
              </w:rPr>
              <w:t>hierárquicas</w:t>
            </w:r>
            <w:proofErr w:type="spellEnd"/>
          </w:p>
          <w:p w14:paraId="7FA25B0C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Nós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sz w:val="28"/>
                <w:szCs w:val="28"/>
                <w:lang w:val="en-US"/>
              </w:rPr>
              <w:t>trânsito</w:t>
            </w:r>
            <w:proofErr w:type="spellEnd"/>
          </w:p>
          <w:p w14:paraId="128BDBA4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rPr>
                <w:color w:val="FFC000"/>
                <w:sz w:val="28"/>
                <w:szCs w:val="28"/>
              </w:rPr>
              <w:t>Floyd-Warshal</w:t>
            </w:r>
            <w:proofErr w:type="spellEnd"/>
            <w:r>
              <w:rPr>
                <w:color w:val="FFC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(caminho mais curto entre todos os pares de vértices)</w:t>
            </w:r>
          </w:p>
          <w:p w14:paraId="1A75EBEF" w14:textId="77777777" w:rsidR="00115787" w:rsidRDefault="00115787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15787" w14:paraId="0E176570" w14:textId="77777777">
        <w:tblPrEx>
          <w:tblCellMar>
            <w:top w:w="0" w:type="dxa"/>
            <w:bottom w:w="0" w:type="dxa"/>
          </w:tblCellMar>
        </w:tblPrEx>
        <w:tc>
          <w:tcPr>
            <w:tcW w:w="46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4BBF0" w14:textId="77777777" w:rsidR="00115787" w:rsidRDefault="00C61674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Análise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de </w:t>
            </w: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algoritmos</w:t>
            </w:r>
            <w:proofErr w:type="spellEnd"/>
          </w:p>
          <w:p w14:paraId="424AD515" w14:textId="77777777" w:rsidR="00115787" w:rsidRDefault="00C616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Correção parcial e total</w:t>
            </w:r>
          </w:p>
          <w:p w14:paraId="4BDD59E0" w14:textId="77777777" w:rsidR="00115787" w:rsidRDefault="00C616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Pré-condições e pós-condições</w:t>
            </w:r>
          </w:p>
          <w:p w14:paraId="05CDB8A6" w14:textId="77777777" w:rsidR="00115787" w:rsidRDefault="00C616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Invariantes e variantes</w:t>
            </w:r>
          </w:p>
          <w:p w14:paraId="40317CB7" w14:textId="77777777" w:rsidR="00115787" w:rsidRDefault="00C6167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rPr>
                <w:sz w:val="28"/>
                <w:szCs w:val="28"/>
              </w:rPr>
              <w:t>Insertion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sort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r>
              <w:t>O</w:t>
            </w:r>
            <w:proofErr w:type="gramEnd"/>
            <w:r>
              <w:t>(n2) S(n)</w:t>
            </w:r>
          </w:p>
          <w:p w14:paraId="458A4C1A" w14:textId="77777777" w:rsidR="00115787" w:rsidRPr="00653F33" w:rsidRDefault="00C616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color w:val="C00000"/>
                <w:sz w:val="28"/>
                <w:szCs w:val="28"/>
                <w:lang w:val="en-US"/>
              </w:rPr>
              <w:t xml:space="preserve">Binary </w:t>
            </w:r>
            <w:proofErr w:type="spellStart"/>
            <w:r>
              <w:rPr>
                <w:color w:val="C00000"/>
                <w:sz w:val="28"/>
                <w:szCs w:val="28"/>
                <w:lang w:val="en-US"/>
              </w:rPr>
              <w:t>seach</w:t>
            </w:r>
            <w:proofErr w:type="spellEnd"/>
            <w:r>
              <w:rPr>
                <w:color w:val="C00000"/>
                <w:sz w:val="28"/>
                <w:szCs w:val="28"/>
                <w:lang w:val="en-US"/>
              </w:rPr>
              <w:t xml:space="preserve">   </w:t>
            </w:r>
            <w:r>
              <w:rPr>
                <w:lang w:val="en-US"/>
              </w:rPr>
              <w:t>O(log(n))</w:t>
            </w:r>
          </w:p>
        </w:tc>
        <w:tc>
          <w:tcPr>
            <w:tcW w:w="46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5031" w14:textId="77777777" w:rsidR="00115787" w:rsidRDefault="00C61674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Caminho mais curto – Gestão projetos</w:t>
            </w:r>
          </w:p>
          <w:p w14:paraId="528F6455" w14:textId="77777777" w:rsidR="00115787" w:rsidRDefault="00C616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Menor tempo de conclusão</w:t>
            </w:r>
          </w:p>
          <w:p w14:paraId="6208E65F" w14:textId="77777777" w:rsidR="00115787" w:rsidRDefault="00C616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Último tempo de conclusão</w:t>
            </w:r>
          </w:p>
          <w:p w14:paraId="1F72B1B0" w14:textId="3431117E" w:rsidR="00115787" w:rsidRPr="00653F33" w:rsidRDefault="00C61674" w:rsidP="00653F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Folga nas </w:t>
            </w:r>
            <w:r>
              <w:rPr>
                <w:sz w:val="28"/>
                <w:szCs w:val="28"/>
              </w:rPr>
              <w:t>atividades</w:t>
            </w:r>
          </w:p>
        </w:tc>
      </w:tr>
      <w:tr w:rsidR="00115787" w14:paraId="2C4BEB42" w14:textId="77777777">
        <w:tblPrEx>
          <w:tblCellMar>
            <w:top w:w="0" w:type="dxa"/>
            <w:bottom w:w="0" w:type="dxa"/>
          </w:tblCellMar>
        </w:tblPrEx>
        <w:tc>
          <w:tcPr>
            <w:tcW w:w="46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B2B84" w14:textId="77777777" w:rsidR="00115787" w:rsidRDefault="00115787">
            <w:pPr>
              <w:spacing w:after="0" w:line="240" w:lineRule="auto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138C7" w14:textId="77777777" w:rsidR="00115787" w:rsidRDefault="00115787">
            <w:pPr>
              <w:spacing w:after="0" w:line="240" w:lineRule="auto"/>
              <w:rPr>
                <w:b/>
                <w:bCs/>
                <w:sz w:val="52"/>
                <w:szCs w:val="52"/>
              </w:rPr>
            </w:pPr>
          </w:p>
        </w:tc>
      </w:tr>
      <w:tr w:rsidR="00115787" w14:paraId="56495882" w14:textId="77777777">
        <w:tblPrEx>
          <w:tblCellMar>
            <w:top w:w="0" w:type="dxa"/>
            <w:bottom w:w="0" w:type="dxa"/>
          </w:tblCellMar>
        </w:tblPrEx>
        <w:tc>
          <w:tcPr>
            <w:tcW w:w="46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D08F5" w14:textId="77777777" w:rsidR="00115787" w:rsidRDefault="00C61674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Minimum spanning tree</w:t>
            </w:r>
          </w:p>
          <w:p w14:paraId="789D91DE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70AD47"/>
                <w:sz w:val="28"/>
                <w:szCs w:val="28"/>
              </w:rPr>
            </w:pPr>
            <w:r>
              <w:rPr>
                <w:color w:val="70AD47"/>
                <w:sz w:val="28"/>
                <w:szCs w:val="28"/>
              </w:rPr>
              <w:t xml:space="preserve">Algoritmo Prim </w:t>
            </w:r>
          </w:p>
          <w:p w14:paraId="4FF1DD05" w14:textId="77777777" w:rsidR="00115787" w:rsidRDefault="00C61674">
            <w:pPr>
              <w:pStyle w:val="ListParagraph"/>
              <w:spacing w:after="0" w:line="240" w:lineRule="auto"/>
            </w:pPr>
            <w:r>
              <w:t>O(V</w:t>
            </w:r>
            <w:r>
              <w:rPr>
                <w:vertAlign w:val="superscript"/>
              </w:rPr>
              <w:t>2</w:t>
            </w:r>
            <w:r>
              <w:t xml:space="preserve">)       </w:t>
            </w:r>
            <w:proofErr w:type="gramStart"/>
            <w:r>
              <w:t>-  s</w:t>
            </w:r>
            <w:proofErr w:type="gramEnd"/>
            <w:r>
              <w:t>/ lista prioridade</w:t>
            </w:r>
          </w:p>
          <w:p w14:paraId="0CB8EDE6" w14:textId="77777777" w:rsidR="00115787" w:rsidRDefault="00C61674">
            <w:pPr>
              <w:pStyle w:val="ListParagraph"/>
              <w:spacing w:after="0" w:line="240" w:lineRule="auto"/>
            </w:pPr>
            <w:r>
              <w:t>O(</w:t>
            </w:r>
            <w:proofErr w:type="spellStart"/>
            <w:r>
              <w:t>ElogV</w:t>
            </w:r>
            <w:proofErr w:type="spellEnd"/>
            <w:r>
              <w:t>) – c/ lista prioridade</w:t>
            </w:r>
          </w:p>
          <w:p w14:paraId="2D8B454E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rPr>
                <w:color w:val="70AD47"/>
                <w:sz w:val="28"/>
                <w:szCs w:val="28"/>
                <w:lang w:val="en-US"/>
              </w:rPr>
              <w:t>Algoritmo</w:t>
            </w:r>
            <w:proofErr w:type="spellEnd"/>
            <w:r>
              <w:rPr>
                <w:color w:val="70AD47"/>
                <w:sz w:val="28"/>
                <w:szCs w:val="28"/>
                <w:lang w:val="en-US"/>
              </w:rPr>
              <w:t xml:space="preserve"> Kruskal </w:t>
            </w:r>
            <w:r>
              <w:t>O(</w:t>
            </w:r>
            <w:proofErr w:type="spellStart"/>
            <w:r>
              <w:t>ElogE</w:t>
            </w:r>
            <w:proofErr w:type="spellEnd"/>
            <w:r>
              <w:t>)</w:t>
            </w:r>
          </w:p>
          <w:p w14:paraId="52EE9661" w14:textId="77777777" w:rsidR="00115787" w:rsidRDefault="00115787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 w14:paraId="260BE74C" w14:textId="77777777" w:rsidR="00115787" w:rsidRDefault="00C61674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Grafos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- </w:t>
            </w: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conectividade</w:t>
            </w:r>
            <w:proofErr w:type="spellEnd"/>
          </w:p>
          <w:p w14:paraId="31B52334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Grafos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não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dirigidos</w:t>
            </w:r>
            <w:proofErr w:type="spellEnd"/>
          </w:p>
          <w:p w14:paraId="0D145E81" w14:textId="77777777" w:rsidR="00115787" w:rsidRDefault="00C6167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DFS</w:t>
            </w:r>
          </w:p>
          <w:p w14:paraId="617A41D2" w14:textId="77777777" w:rsidR="00115787" w:rsidRDefault="00C6167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Pontos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sz w:val="28"/>
                <w:szCs w:val="28"/>
                <w:lang w:val="en-US"/>
              </w:rPr>
              <w:t>articulação</w:t>
            </w:r>
            <w:proofErr w:type="spellEnd"/>
          </w:p>
          <w:p w14:paraId="2A3BEFA7" w14:textId="77777777" w:rsidR="00115787" w:rsidRDefault="00C6167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Low(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  <w:p w14:paraId="5865B5C1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Grafos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dirigidos</w:t>
            </w:r>
            <w:proofErr w:type="spellEnd"/>
          </w:p>
          <w:p w14:paraId="50FA9005" w14:textId="77777777" w:rsidR="00115787" w:rsidRDefault="00C6167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Componentes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fortemente </w:t>
            </w:r>
            <w:proofErr w:type="spellStart"/>
            <w:r>
              <w:rPr>
                <w:sz w:val="28"/>
                <w:szCs w:val="28"/>
                <w:lang w:val="en-US"/>
              </w:rPr>
              <w:t>conexas</w:t>
            </w:r>
            <w:proofErr w:type="spellEnd"/>
          </w:p>
          <w:p w14:paraId="3773E0AA" w14:textId="77777777" w:rsidR="00115787" w:rsidRDefault="00C6167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Árvore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sz w:val="28"/>
                <w:szCs w:val="28"/>
                <w:lang w:val="en-US"/>
              </w:rPr>
              <w:t>expansão</w:t>
            </w:r>
            <w:proofErr w:type="spellEnd"/>
          </w:p>
          <w:p w14:paraId="737EB338" w14:textId="77777777" w:rsidR="00115787" w:rsidRDefault="00115787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46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66E6" w14:textId="77777777" w:rsidR="00115787" w:rsidRDefault="00C61674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Circuitos de Euler &amp; problema do carteiro chinês</w:t>
            </w:r>
          </w:p>
          <w:p w14:paraId="63AE739F" w14:textId="77777777" w:rsidR="00115787" w:rsidRDefault="00C61674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Carteiro chinês para grafos não dirigidos e dirigidos - arestas</w:t>
            </w:r>
          </w:p>
          <w:p w14:paraId="36969472" w14:textId="77777777" w:rsidR="00115787" w:rsidRDefault="00115787">
            <w:pPr>
              <w:spacing w:after="0" w:line="240" w:lineRule="auto"/>
              <w:rPr>
                <w:sz w:val="28"/>
                <w:szCs w:val="28"/>
              </w:rPr>
            </w:pPr>
          </w:p>
          <w:p w14:paraId="49C9B2A7" w14:textId="77777777" w:rsidR="00115787" w:rsidRDefault="00C61674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Algoritmos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de </w:t>
            </w: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pesquisa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- strings</w:t>
            </w:r>
          </w:p>
          <w:p w14:paraId="59D79752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8"/>
                <w:szCs w:val="28"/>
                <w:lang w:val="en-US"/>
              </w:rPr>
              <w:t xml:space="preserve">Naïve </w:t>
            </w:r>
            <w:r>
              <w:rPr>
                <w:sz w:val="24"/>
                <w:szCs w:val="24"/>
              </w:rPr>
              <w:t>O(TP)</w:t>
            </w:r>
          </w:p>
          <w:p w14:paraId="3ED4F8C9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rPr>
                <w:color w:val="FFC000"/>
                <w:sz w:val="28"/>
                <w:szCs w:val="28"/>
              </w:rPr>
              <w:t>Knuth</w:t>
            </w:r>
            <w:proofErr w:type="spellEnd"/>
            <w:r>
              <w:rPr>
                <w:color w:val="FFC000"/>
                <w:sz w:val="28"/>
                <w:szCs w:val="28"/>
              </w:rPr>
              <w:t>-Morris-</w:t>
            </w:r>
            <w:proofErr w:type="spellStart"/>
            <w:r>
              <w:rPr>
                <w:color w:val="FFC000"/>
                <w:sz w:val="28"/>
                <w:szCs w:val="28"/>
              </w:rPr>
              <w:t>Pratt</w:t>
            </w:r>
            <w:proofErr w:type="spellEnd"/>
            <w:r>
              <w:rPr>
                <w:color w:val="FFC000"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O(T+P)</w:t>
            </w:r>
          </w:p>
          <w:p w14:paraId="0B590240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FFC000"/>
                <w:sz w:val="28"/>
                <w:szCs w:val="28"/>
              </w:rPr>
              <w:t xml:space="preserve">Pesquisa aproximada </w:t>
            </w:r>
            <w:r>
              <w:rPr>
                <w:color w:val="FFC000"/>
                <w:sz w:val="28"/>
                <w:szCs w:val="28"/>
              </w:rPr>
              <w:t xml:space="preserve">– distância entre duas </w:t>
            </w:r>
            <w:proofErr w:type="spellStart"/>
            <w:r>
              <w:rPr>
                <w:color w:val="FFC000"/>
                <w:sz w:val="28"/>
                <w:szCs w:val="28"/>
              </w:rPr>
              <w:t>strings</w:t>
            </w:r>
            <w:proofErr w:type="spellEnd"/>
            <w:r>
              <w:rPr>
                <w:color w:val="FFC000"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O(PT)</w:t>
            </w:r>
          </w:p>
          <w:p w14:paraId="70B812CF" w14:textId="77777777" w:rsidR="00115787" w:rsidRDefault="00115787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  <w:p w14:paraId="60B68CED" w14:textId="77777777" w:rsidR="00115787" w:rsidRDefault="00115787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15787" w14:paraId="7938C0FD" w14:textId="77777777">
        <w:tblPrEx>
          <w:tblCellMar>
            <w:top w:w="0" w:type="dxa"/>
            <w:bottom w:w="0" w:type="dxa"/>
          </w:tblCellMar>
        </w:tblPrEx>
        <w:tc>
          <w:tcPr>
            <w:tcW w:w="46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54918" w14:textId="77777777" w:rsidR="00115787" w:rsidRDefault="00C61674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Grafos – fluxo máximo e redes de transporte</w:t>
            </w:r>
          </w:p>
          <w:p w14:paraId="4F61FDB4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Redes com múltiplas fontes e poços</w:t>
            </w:r>
          </w:p>
          <w:p w14:paraId="7D4EB003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8"/>
                <w:szCs w:val="28"/>
              </w:rPr>
              <w:t>Ford-</w:t>
            </w:r>
            <w:proofErr w:type="spellStart"/>
            <w:r>
              <w:rPr>
                <w:sz w:val="28"/>
                <w:szCs w:val="28"/>
              </w:rPr>
              <w:t>Fulkerson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t>O(FE)</w:t>
            </w:r>
          </w:p>
          <w:p w14:paraId="4EC36A2F" w14:textId="77777777" w:rsidR="00115787" w:rsidRDefault="00C61674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rPr>
                <w:sz w:val="28"/>
                <w:szCs w:val="28"/>
              </w:rPr>
              <w:t>Edmonds-Karp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t>O(VE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39CD7A18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Dualidade entre fluxo máximo e corte mínimo</w:t>
            </w:r>
          </w:p>
        </w:tc>
        <w:tc>
          <w:tcPr>
            <w:tcW w:w="46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1CF93" w14:textId="77777777" w:rsidR="00115787" w:rsidRDefault="00C61674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Algoritmos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de </w:t>
            </w: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pesquisa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– </w:t>
            </w: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compressão</w:t>
            </w:r>
            <w:proofErr w:type="spellEnd"/>
          </w:p>
          <w:p w14:paraId="7E15009B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8"/>
                <w:szCs w:val="28"/>
                <w:lang w:val="en-US"/>
              </w:rPr>
              <w:t xml:space="preserve">Huffman </w:t>
            </w:r>
            <w:r>
              <w:t>O(</w:t>
            </w:r>
            <w:proofErr w:type="spellStart"/>
            <w:r>
              <w:t>nlog</w:t>
            </w:r>
            <w:proofErr w:type="spellEnd"/>
            <w:r>
              <w:t>(n))</w:t>
            </w:r>
          </w:p>
          <w:p w14:paraId="06C54215" w14:textId="77777777" w:rsidR="00115787" w:rsidRDefault="00115787">
            <w:pPr>
              <w:pStyle w:val="ListParagraph"/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 w14:paraId="5884D833" w14:textId="77777777" w:rsidR="00115787" w:rsidRDefault="00C61674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NP </w:t>
            </w: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Completos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– </w:t>
            </w: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introdução</w:t>
            </w:r>
            <w:proofErr w:type="spellEnd"/>
          </w:p>
          <w:p w14:paraId="7B66FBAF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NP </w:t>
            </w:r>
            <w:proofErr w:type="spellStart"/>
            <w:r>
              <w:rPr>
                <w:sz w:val="28"/>
                <w:szCs w:val="28"/>
                <w:lang w:val="en-US"/>
              </w:rPr>
              <w:t>difícil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&amp; NP complete</w:t>
            </w:r>
          </w:p>
          <w:p w14:paraId="38D25CA4" w14:textId="77777777" w:rsidR="00115787" w:rsidRDefault="00115787">
            <w:pPr>
              <w:spacing w:after="0" w:line="240" w:lineRule="auto"/>
              <w:rPr>
                <w:b/>
                <w:bCs/>
                <w:sz w:val="52"/>
                <w:szCs w:val="52"/>
              </w:rPr>
            </w:pPr>
          </w:p>
        </w:tc>
      </w:tr>
      <w:tr w:rsidR="00115787" w14:paraId="2F97DA26" w14:textId="77777777">
        <w:tblPrEx>
          <w:tblCellMar>
            <w:top w:w="0" w:type="dxa"/>
            <w:bottom w:w="0" w:type="dxa"/>
          </w:tblCellMar>
        </w:tblPrEx>
        <w:tc>
          <w:tcPr>
            <w:tcW w:w="46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099B5" w14:textId="77777777" w:rsidR="00115787" w:rsidRDefault="00C61674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Grafos – fluxo mínimo e redes de transporte</w:t>
            </w:r>
          </w:p>
          <w:p w14:paraId="5C256887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Melhoramento – conversão do grafo de resíduos</w:t>
            </w:r>
          </w:p>
          <w:p w14:paraId="2227F097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Aplicação a problemas de emparelhamento</w:t>
            </w:r>
          </w:p>
          <w:p w14:paraId="714599C2" w14:textId="77777777" w:rsidR="00115787" w:rsidRDefault="00115787">
            <w:pPr>
              <w:spacing w:after="0" w:line="240" w:lineRule="auto"/>
              <w:rPr>
                <w:sz w:val="28"/>
                <w:szCs w:val="28"/>
              </w:rPr>
            </w:pPr>
          </w:p>
          <w:p w14:paraId="16289D91" w14:textId="77777777" w:rsidR="00115787" w:rsidRDefault="00C61674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Problema de emparelhamento e circuitos estáveis</w:t>
            </w:r>
          </w:p>
          <w:p w14:paraId="2F318158" w14:textId="77777777" w:rsidR="00115787" w:rsidRDefault="00C6167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sz w:val="28"/>
                <w:szCs w:val="28"/>
              </w:rPr>
              <w:t xml:space="preserve">Gale </w:t>
            </w:r>
            <w:proofErr w:type="spellStart"/>
            <w:proofErr w:type="gramStart"/>
            <w:r>
              <w:rPr>
                <w:sz w:val="28"/>
                <w:szCs w:val="28"/>
              </w:rPr>
              <w:t>Shapley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r>
              <w:t>O</w:t>
            </w:r>
            <w:proofErr w:type="gramEnd"/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46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BD341" w14:textId="77777777" w:rsidR="00115787" w:rsidRDefault="00C61674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NP </w:t>
            </w: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Completos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– </w:t>
            </w: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Redução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de </w:t>
            </w: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problemas</w:t>
            </w:r>
            <w:proofErr w:type="spellEnd"/>
          </w:p>
          <w:p w14:paraId="272426A0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Redes com múltiplas fontes e poços</w:t>
            </w:r>
          </w:p>
          <w:p w14:paraId="30EAA2F0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Redução de UHC – DHC</w:t>
            </w:r>
          </w:p>
          <w:p w14:paraId="3479B0B9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Vertex</w:t>
            </w:r>
            <w:proofErr w:type="spellEnd"/>
            <w:r>
              <w:rPr>
                <w:sz w:val="28"/>
                <w:szCs w:val="28"/>
              </w:rPr>
              <w:t xml:space="preserve"> – Cover</w:t>
            </w:r>
          </w:p>
          <w:p w14:paraId="3B7D7363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Independent</w:t>
            </w:r>
            <w:proofErr w:type="spellEnd"/>
            <w:r>
              <w:rPr>
                <w:sz w:val="28"/>
                <w:szCs w:val="28"/>
              </w:rPr>
              <w:t xml:space="preserve"> Set</w:t>
            </w:r>
          </w:p>
          <w:p w14:paraId="56C0700F" w14:textId="77777777" w:rsidR="00115787" w:rsidRDefault="00C61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Problema da caminhada</w:t>
            </w:r>
          </w:p>
        </w:tc>
      </w:tr>
    </w:tbl>
    <w:p w14:paraId="248F09AA" w14:textId="3F6F3A93" w:rsidR="00E00F37" w:rsidRPr="00467E6F" w:rsidRDefault="00E00F37">
      <w:pPr>
        <w:rPr>
          <w:b/>
          <w:bCs/>
          <w:sz w:val="48"/>
          <w:szCs w:val="48"/>
        </w:rPr>
      </w:pPr>
      <w:proofErr w:type="spellStart"/>
      <w:r w:rsidRPr="00467E6F">
        <w:rPr>
          <w:b/>
          <w:bCs/>
          <w:sz w:val="48"/>
          <w:szCs w:val="48"/>
        </w:rPr>
        <w:lastRenderedPageBreak/>
        <w:t>NPs</w:t>
      </w:r>
      <w:proofErr w:type="spellEnd"/>
    </w:p>
    <w:p w14:paraId="04667E44" w14:textId="77777777" w:rsidR="00A55A47" w:rsidRPr="00A55A47" w:rsidRDefault="00A55A47" w:rsidP="00A55A47">
      <w:pPr>
        <w:rPr>
          <w:b/>
          <w:bCs/>
          <w:sz w:val="36"/>
          <w:szCs w:val="36"/>
        </w:rPr>
      </w:pPr>
      <w:proofErr w:type="spellStart"/>
      <w:r w:rsidRPr="00A55A47">
        <w:rPr>
          <w:b/>
          <w:bCs/>
          <w:sz w:val="36"/>
          <w:szCs w:val="36"/>
        </w:rPr>
        <w:t>Hamiltonian</w:t>
      </w:r>
      <w:proofErr w:type="spellEnd"/>
      <w:r w:rsidRPr="00A55A47">
        <w:rPr>
          <w:b/>
          <w:bCs/>
          <w:sz w:val="36"/>
          <w:szCs w:val="36"/>
        </w:rPr>
        <w:t xml:space="preserve"> </w:t>
      </w:r>
      <w:proofErr w:type="spellStart"/>
      <w:r w:rsidRPr="00A55A47">
        <w:rPr>
          <w:b/>
          <w:bCs/>
          <w:sz w:val="36"/>
          <w:szCs w:val="36"/>
        </w:rPr>
        <w:t>Cycle</w:t>
      </w:r>
      <w:proofErr w:type="spellEnd"/>
    </w:p>
    <w:p w14:paraId="5E307788" w14:textId="15CD165D" w:rsidR="00A55A47" w:rsidRPr="00A55A47" w:rsidRDefault="00A55A47">
      <w:pPr>
        <w:rPr>
          <w:sz w:val="20"/>
          <w:szCs w:val="20"/>
        </w:rPr>
      </w:pPr>
      <w:r w:rsidRPr="00A55A47">
        <w:rPr>
          <w:sz w:val="20"/>
          <w:szCs w:val="20"/>
          <w:lang w:val="en-US"/>
        </w:rPr>
        <w:t xml:space="preserve">Um caminho hamiltoniano é um caminho que permite passar por todos os vértices de um grafo G, não repetindo nenhum, ou seja, passar por todos uma e uma só vez por cada. </w:t>
      </w:r>
      <w:r w:rsidRPr="00A55A47">
        <w:rPr>
          <w:sz w:val="20"/>
          <w:szCs w:val="20"/>
        </w:rPr>
        <w:t>Caso esse caminho seja possível descrever um ciclo</w:t>
      </w:r>
      <w:r w:rsidRPr="00A55A47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B6532A">
        <w:rPr>
          <w:sz w:val="20"/>
          <w:szCs w:val="20"/>
        </w:rPr>
        <w:t>partida</w:t>
      </w:r>
      <w:r>
        <w:rPr>
          <w:sz w:val="20"/>
          <w:szCs w:val="20"/>
        </w:rPr>
        <w:t xml:space="preserve"> e </w:t>
      </w:r>
      <w:r w:rsidR="00B6532A">
        <w:rPr>
          <w:sz w:val="20"/>
          <w:szCs w:val="20"/>
        </w:rPr>
        <w:t>chegada</w:t>
      </w:r>
      <w:r>
        <w:rPr>
          <w:sz w:val="20"/>
          <w:szCs w:val="20"/>
        </w:rPr>
        <w:t xml:space="preserve"> </w:t>
      </w:r>
      <w:r w:rsidR="00B6532A">
        <w:rPr>
          <w:sz w:val="20"/>
          <w:szCs w:val="20"/>
        </w:rPr>
        <w:t>n</w:t>
      </w:r>
      <w:r>
        <w:rPr>
          <w:sz w:val="20"/>
          <w:szCs w:val="20"/>
        </w:rPr>
        <w:t>o mesmo ponto)</w:t>
      </w:r>
      <w:r w:rsidRPr="00A55A47">
        <w:rPr>
          <w:sz w:val="20"/>
          <w:szCs w:val="20"/>
        </w:rPr>
        <w:t>, este é denominado ciclo hamiltoniano</w:t>
      </w:r>
      <w:r w:rsidR="00B6532A">
        <w:rPr>
          <w:sz w:val="20"/>
          <w:szCs w:val="20"/>
        </w:rPr>
        <w:t>.</w:t>
      </w:r>
    </w:p>
    <w:p w14:paraId="08DD6B5D" w14:textId="0389F604" w:rsidR="00A55A47" w:rsidRPr="00B6532A" w:rsidRDefault="00A55A47">
      <w:pPr>
        <w:rPr>
          <w:sz w:val="20"/>
          <w:szCs w:val="20"/>
        </w:rPr>
      </w:pPr>
      <w:r w:rsidRPr="00B6532A">
        <w:rPr>
          <w:sz w:val="20"/>
          <w:szCs w:val="20"/>
        </w:rPr>
        <w:t>O problema de decidir se um dado grafo hamiltoniano é completo em NP, o que significa que é pouco provável que exista um algoritmo polinomial para o problema</w:t>
      </w:r>
      <w:r w:rsidR="00B6532A">
        <w:rPr>
          <w:sz w:val="20"/>
          <w:szCs w:val="20"/>
        </w:rPr>
        <w:t>.</w:t>
      </w:r>
    </w:p>
    <w:p w14:paraId="2A66E9BC" w14:textId="6ABB471C" w:rsidR="00E00F37" w:rsidRDefault="00E00F37">
      <w:pPr>
        <w:rPr>
          <w:b/>
          <w:bCs/>
          <w:sz w:val="36"/>
          <w:szCs w:val="36"/>
          <w:lang w:val="en-US"/>
        </w:rPr>
      </w:pPr>
      <w:r w:rsidRPr="00E00F37">
        <w:rPr>
          <w:b/>
          <w:bCs/>
          <w:sz w:val="36"/>
          <w:szCs w:val="36"/>
          <w:lang w:val="en-US"/>
        </w:rPr>
        <w:t xml:space="preserve">Subset </w:t>
      </w:r>
      <w:r w:rsidR="00467E6F">
        <w:rPr>
          <w:b/>
          <w:bCs/>
          <w:sz w:val="36"/>
          <w:szCs w:val="36"/>
          <w:lang w:val="en-US"/>
        </w:rPr>
        <w:t xml:space="preserve">Sum </w:t>
      </w:r>
      <w:r w:rsidRPr="00E00F37">
        <w:rPr>
          <w:b/>
          <w:bCs/>
          <w:sz w:val="36"/>
          <w:szCs w:val="36"/>
          <w:lang w:val="en-US"/>
        </w:rPr>
        <w:t>Problem</w:t>
      </w:r>
    </w:p>
    <w:p w14:paraId="5CA9F170" w14:textId="37E3E837" w:rsidR="00B6532A" w:rsidRPr="00B6532A" w:rsidRDefault="00B6532A">
      <w:pPr>
        <w:rPr>
          <w:sz w:val="20"/>
          <w:szCs w:val="20"/>
        </w:rPr>
      </w:pPr>
      <w:r w:rsidRPr="00B6532A">
        <w:rPr>
          <w:sz w:val="20"/>
          <w:szCs w:val="20"/>
        </w:rPr>
        <w:t>Dado um conjunto de inteiros positivos, S, há um subconjunto, S’ em S, tal que a soma dos elementos de S’ seja k?</w:t>
      </w:r>
    </w:p>
    <w:p w14:paraId="4DA5DFB3" w14:textId="24D348C6" w:rsidR="00E00F37" w:rsidRDefault="00E00F37">
      <w:pPr>
        <w:rPr>
          <w:b/>
          <w:bCs/>
          <w:sz w:val="36"/>
          <w:szCs w:val="36"/>
          <w:lang w:val="en-US"/>
        </w:rPr>
      </w:pPr>
      <w:r w:rsidRPr="00E00F37">
        <w:rPr>
          <w:b/>
          <w:bCs/>
          <w:sz w:val="36"/>
          <w:szCs w:val="36"/>
          <w:lang w:val="en-US"/>
        </w:rPr>
        <w:t>Clique Problem</w:t>
      </w:r>
    </w:p>
    <w:p w14:paraId="589B9078" w14:textId="1376FAF6" w:rsidR="00B6532A" w:rsidRDefault="00B6532A">
      <w:pPr>
        <w:rPr>
          <w:sz w:val="20"/>
          <w:szCs w:val="20"/>
        </w:rPr>
      </w:pPr>
      <w:r w:rsidRPr="00B6532A">
        <w:rPr>
          <w:sz w:val="20"/>
          <w:szCs w:val="20"/>
        </w:rPr>
        <w:t>Um clique de um grafo não dirigido é um subconjunto dos seus vértices, tal que, para quaisquer pares de vértices u e v neste subconjunto, existe uma aresta do grafo que liga os vértices u e v</w:t>
      </w:r>
      <w:r>
        <w:rPr>
          <w:sz w:val="20"/>
          <w:szCs w:val="20"/>
        </w:rPr>
        <w:t xml:space="preserve"> (grafo completo)</w:t>
      </w:r>
      <w:r w:rsidRPr="00B6532A">
        <w:rPr>
          <w:sz w:val="20"/>
          <w:szCs w:val="20"/>
        </w:rPr>
        <w:t>. O problema de otimização consiste em encontrar um clique de tamanho máximo.</w:t>
      </w:r>
    </w:p>
    <w:p w14:paraId="5BAFD6C4" w14:textId="39468D4D" w:rsidR="00B6532A" w:rsidRPr="00B6532A" w:rsidRDefault="00B6532A">
      <w:pPr>
        <w:rPr>
          <w:sz w:val="20"/>
          <w:szCs w:val="20"/>
        </w:rPr>
      </w:pPr>
      <w:r w:rsidRPr="00B6532A">
        <w:rPr>
          <w:sz w:val="20"/>
          <w:szCs w:val="20"/>
        </w:rPr>
        <w:t>Dado um grafo não dirigido G=(</w:t>
      </w:r>
      <w:proofErr w:type="gramStart"/>
      <w:r w:rsidRPr="00B6532A">
        <w:rPr>
          <w:sz w:val="20"/>
          <w:szCs w:val="20"/>
        </w:rPr>
        <w:t>V,E</w:t>
      </w:r>
      <w:proofErr w:type="gramEnd"/>
      <w:r w:rsidRPr="00B6532A">
        <w:rPr>
          <w:sz w:val="20"/>
          <w:szCs w:val="20"/>
        </w:rPr>
        <w:t>) e um k</w:t>
      </w:r>
      <w:r w:rsidRPr="00B6532A">
        <w:rPr>
          <w:sz w:val="20"/>
          <w:szCs w:val="20"/>
        </w:rPr>
        <w:sym w:font="Symbol" w:char="F0CE"/>
      </w:r>
      <w:r w:rsidRPr="00B6532A">
        <w:rPr>
          <w:rFonts w:ascii="Cambria Math" w:hAnsi="Cambria Math" w:cs="Cambria Math"/>
          <w:sz w:val="20"/>
          <w:szCs w:val="20"/>
        </w:rPr>
        <w:t>ℕ</w:t>
      </w:r>
      <w:r w:rsidRPr="00B6532A">
        <w:rPr>
          <w:sz w:val="20"/>
          <w:szCs w:val="20"/>
        </w:rPr>
        <w:t xml:space="preserve">, verificar se G tem um clique de tamanho </w:t>
      </w:r>
      <w:r w:rsidRPr="00B6532A">
        <w:rPr>
          <w:sz w:val="20"/>
          <w:szCs w:val="20"/>
        </w:rPr>
        <w:sym w:font="Symbol" w:char="F0B3"/>
      </w:r>
      <w:r w:rsidRPr="00B6532A">
        <w:rPr>
          <w:sz w:val="20"/>
          <w:szCs w:val="20"/>
        </w:rPr>
        <w:t xml:space="preserve"> k?</w:t>
      </w:r>
    </w:p>
    <w:p w14:paraId="5FD268BF" w14:textId="56866CA8" w:rsidR="00E00F37" w:rsidRDefault="00E00F37">
      <w:pPr>
        <w:rPr>
          <w:b/>
          <w:bCs/>
          <w:sz w:val="36"/>
          <w:szCs w:val="36"/>
          <w:lang w:val="en-US"/>
        </w:rPr>
      </w:pPr>
      <w:r w:rsidRPr="00E00F37">
        <w:rPr>
          <w:b/>
          <w:bCs/>
          <w:sz w:val="36"/>
          <w:szCs w:val="36"/>
          <w:lang w:val="en-US"/>
        </w:rPr>
        <w:t>Vertex Cover Problem</w:t>
      </w:r>
    </w:p>
    <w:p w14:paraId="4D561C1D" w14:textId="30904A5A" w:rsidR="00B6532A" w:rsidRPr="00B6532A" w:rsidRDefault="00B6532A" w:rsidP="00B6532A">
      <w:pPr>
        <w:rPr>
          <w:sz w:val="20"/>
          <w:szCs w:val="20"/>
        </w:rPr>
      </w:pPr>
      <w:r w:rsidRPr="00B6532A">
        <w:rPr>
          <w:sz w:val="20"/>
          <w:szCs w:val="20"/>
        </w:rPr>
        <w:t xml:space="preserve">Uma cobertura de vértices de um grafo G = (V, E) é um subconjunto VC </w:t>
      </w:r>
      <w:r w:rsidRPr="00B6532A">
        <w:rPr>
          <w:sz w:val="20"/>
          <w:szCs w:val="20"/>
        </w:rPr>
        <w:sym w:font="Symbol" w:char="F0CD"/>
      </w:r>
      <w:r w:rsidRPr="00B6532A">
        <w:rPr>
          <w:sz w:val="20"/>
          <w:szCs w:val="20"/>
        </w:rPr>
        <w:t xml:space="preserve"> V, tal que toda aresta (a, b)</w:t>
      </w:r>
      <w:r w:rsidRPr="00B6532A">
        <w:rPr>
          <w:sz w:val="20"/>
          <w:szCs w:val="20"/>
        </w:rPr>
        <w:sym w:font="Symbol" w:char="F0CE"/>
      </w:r>
      <w:r w:rsidRPr="00B6532A">
        <w:rPr>
          <w:sz w:val="20"/>
          <w:szCs w:val="20"/>
        </w:rPr>
        <w:t xml:space="preserve"> E é incidente em pelo menos um vértice u </w:t>
      </w:r>
      <w:r w:rsidRPr="00B6532A">
        <w:rPr>
          <w:sz w:val="20"/>
          <w:szCs w:val="20"/>
        </w:rPr>
        <w:sym w:font="Symbol" w:char="F0CE"/>
      </w:r>
      <w:r w:rsidRPr="00B6532A">
        <w:rPr>
          <w:sz w:val="20"/>
          <w:szCs w:val="20"/>
        </w:rPr>
        <w:t xml:space="preserve"> </w:t>
      </w:r>
      <w:proofErr w:type="gramStart"/>
      <w:r w:rsidRPr="00B6532A">
        <w:rPr>
          <w:sz w:val="20"/>
          <w:szCs w:val="20"/>
        </w:rPr>
        <w:t>VC .</w:t>
      </w:r>
      <w:proofErr w:type="gramEnd"/>
    </w:p>
    <w:p w14:paraId="7B8170CE" w14:textId="77777777" w:rsidR="00B6532A" w:rsidRPr="00B6532A" w:rsidRDefault="00B6532A" w:rsidP="00B6532A">
      <w:pPr>
        <w:rPr>
          <w:sz w:val="20"/>
          <w:szCs w:val="20"/>
        </w:rPr>
      </w:pPr>
      <w:r w:rsidRPr="00B6532A">
        <w:rPr>
          <w:sz w:val="20"/>
          <w:szCs w:val="20"/>
        </w:rPr>
        <w:t>Vértices em VC “cobrem” todas as arestas em G.</w:t>
      </w:r>
    </w:p>
    <w:p w14:paraId="7E035932" w14:textId="29D935CC" w:rsidR="00B6532A" w:rsidRPr="00467E6F" w:rsidRDefault="00B6532A">
      <w:pPr>
        <w:rPr>
          <w:sz w:val="20"/>
          <w:szCs w:val="20"/>
        </w:rPr>
      </w:pPr>
      <w:r w:rsidRPr="00B6532A">
        <w:rPr>
          <w:sz w:val="20"/>
          <w:szCs w:val="20"/>
        </w:rPr>
        <w:t xml:space="preserve">O grafo G tem uma cobertura de vértices de tamanho </w:t>
      </w:r>
      <w:r w:rsidRPr="00B6532A">
        <w:rPr>
          <w:sz w:val="20"/>
          <w:szCs w:val="20"/>
        </w:rPr>
        <w:sym w:font="Symbol" w:char="F0A3"/>
      </w:r>
      <w:r w:rsidRPr="00B6532A">
        <w:rPr>
          <w:sz w:val="20"/>
          <w:szCs w:val="20"/>
        </w:rPr>
        <w:t>k?</w:t>
      </w:r>
    </w:p>
    <w:p w14:paraId="6FDA6C07" w14:textId="0CF18CF5" w:rsidR="00A55A47" w:rsidRDefault="00A55A47">
      <w:pPr>
        <w:rPr>
          <w:b/>
          <w:bCs/>
          <w:sz w:val="36"/>
          <w:szCs w:val="36"/>
        </w:rPr>
      </w:pPr>
      <w:proofErr w:type="spellStart"/>
      <w:r w:rsidRPr="00467E6F">
        <w:rPr>
          <w:b/>
          <w:bCs/>
          <w:sz w:val="36"/>
          <w:szCs w:val="36"/>
        </w:rPr>
        <w:t>Independent</w:t>
      </w:r>
      <w:proofErr w:type="spellEnd"/>
      <w:r w:rsidRPr="00467E6F">
        <w:rPr>
          <w:b/>
          <w:bCs/>
          <w:sz w:val="36"/>
          <w:szCs w:val="36"/>
        </w:rPr>
        <w:t xml:space="preserve"> Set</w:t>
      </w:r>
    </w:p>
    <w:p w14:paraId="2CFE4E88" w14:textId="77777777" w:rsidR="00467E6F" w:rsidRPr="00467E6F" w:rsidRDefault="00467E6F" w:rsidP="00467E6F">
      <w:pPr>
        <w:rPr>
          <w:sz w:val="20"/>
          <w:szCs w:val="20"/>
        </w:rPr>
      </w:pPr>
      <w:r w:rsidRPr="00467E6F">
        <w:rPr>
          <w:sz w:val="20"/>
          <w:szCs w:val="20"/>
        </w:rPr>
        <w:t xml:space="preserve">Um conjunto independente de um grafo G = (V, E) é um subconjunto VI </w:t>
      </w:r>
      <w:r w:rsidRPr="00467E6F">
        <w:rPr>
          <w:sz w:val="20"/>
          <w:szCs w:val="20"/>
        </w:rPr>
        <w:sym w:font="Symbol" w:char="F0CD"/>
      </w:r>
      <w:r w:rsidRPr="00467E6F">
        <w:rPr>
          <w:sz w:val="20"/>
          <w:szCs w:val="20"/>
        </w:rPr>
        <w:t xml:space="preserve"> V, tal que não há dois vértices em VI que partilham uma aresta de E</w:t>
      </w:r>
    </w:p>
    <w:p w14:paraId="2557E72C" w14:textId="77777777" w:rsidR="00467E6F" w:rsidRPr="00467E6F" w:rsidRDefault="00467E6F" w:rsidP="00467E6F">
      <w:pPr>
        <w:rPr>
          <w:sz w:val="20"/>
          <w:szCs w:val="20"/>
        </w:rPr>
      </w:pPr>
      <w:r w:rsidRPr="00467E6F">
        <w:rPr>
          <w:sz w:val="20"/>
          <w:szCs w:val="20"/>
        </w:rPr>
        <w:t xml:space="preserve">u, v </w:t>
      </w:r>
      <w:r w:rsidRPr="00467E6F">
        <w:rPr>
          <w:sz w:val="20"/>
          <w:szCs w:val="20"/>
        </w:rPr>
        <w:sym w:font="Symbol" w:char="F0CE"/>
      </w:r>
      <w:r w:rsidRPr="00467E6F">
        <w:rPr>
          <w:sz w:val="20"/>
          <w:szCs w:val="20"/>
        </w:rPr>
        <w:t xml:space="preserve"> VI não podem ser vizinhos em G</w:t>
      </w:r>
    </w:p>
    <w:p w14:paraId="5FDA92A4" w14:textId="77777777" w:rsidR="00467E6F" w:rsidRPr="00467E6F" w:rsidRDefault="00467E6F" w:rsidP="00467E6F">
      <w:pPr>
        <w:rPr>
          <w:sz w:val="20"/>
          <w:szCs w:val="20"/>
        </w:rPr>
      </w:pPr>
      <w:r w:rsidRPr="00467E6F">
        <w:rPr>
          <w:sz w:val="20"/>
          <w:szCs w:val="20"/>
        </w:rPr>
        <w:t>O grafo G tem um conjunto independente de tamanho ≥k?</w:t>
      </w:r>
    </w:p>
    <w:p w14:paraId="06C008BA" w14:textId="3BF6E195" w:rsidR="00A55A47" w:rsidRDefault="00A55A47">
      <w:pPr>
        <w:rPr>
          <w:b/>
          <w:bCs/>
          <w:sz w:val="36"/>
          <w:szCs w:val="36"/>
        </w:rPr>
      </w:pPr>
      <w:r w:rsidRPr="00467E6F">
        <w:rPr>
          <w:b/>
          <w:bCs/>
          <w:sz w:val="36"/>
          <w:szCs w:val="36"/>
        </w:rPr>
        <w:t>Problema da Caminhada</w:t>
      </w:r>
    </w:p>
    <w:p w14:paraId="1ACC8DFD" w14:textId="5530D033" w:rsidR="00467E6F" w:rsidRPr="00467E6F" w:rsidRDefault="00467E6F" w:rsidP="00467E6F">
      <w:pPr>
        <w:rPr>
          <w:sz w:val="20"/>
          <w:szCs w:val="20"/>
        </w:rPr>
      </w:pPr>
      <w:r w:rsidRPr="00467E6F">
        <w:rPr>
          <w:sz w:val="20"/>
          <w:szCs w:val="20"/>
        </w:rPr>
        <w:t>Considere um grafo não dirigido G, admitindo arestas paralelas e</w:t>
      </w:r>
      <w:r>
        <w:rPr>
          <w:sz w:val="20"/>
          <w:szCs w:val="20"/>
        </w:rPr>
        <w:t xml:space="preserve"> </w:t>
      </w:r>
      <w:r w:rsidRPr="00467E6F">
        <w:rPr>
          <w:sz w:val="20"/>
          <w:szCs w:val="20"/>
        </w:rPr>
        <w:t>anéis, com pesos inteiros positivos nas arestas, no qual se distingue</w:t>
      </w:r>
      <w:r>
        <w:rPr>
          <w:sz w:val="20"/>
          <w:szCs w:val="20"/>
        </w:rPr>
        <w:t xml:space="preserve"> </w:t>
      </w:r>
      <w:r w:rsidRPr="00467E6F">
        <w:rPr>
          <w:sz w:val="20"/>
          <w:szCs w:val="20"/>
        </w:rPr>
        <w:t xml:space="preserve">um vértice </w:t>
      </w:r>
      <w:proofErr w:type="spellStart"/>
      <w:r w:rsidRPr="00467E6F">
        <w:rPr>
          <w:sz w:val="20"/>
          <w:szCs w:val="20"/>
        </w:rPr>
        <w:t>home</w:t>
      </w:r>
      <w:proofErr w:type="spellEnd"/>
      <w:r w:rsidRPr="00467E6F">
        <w:rPr>
          <w:sz w:val="20"/>
          <w:szCs w:val="20"/>
        </w:rPr>
        <w:t>.</w:t>
      </w:r>
    </w:p>
    <w:p w14:paraId="34D48593" w14:textId="7D26CE46" w:rsidR="00467E6F" w:rsidRPr="00467E6F" w:rsidRDefault="00467E6F" w:rsidP="00467E6F">
      <w:pPr>
        <w:rPr>
          <w:sz w:val="20"/>
          <w:szCs w:val="20"/>
        </w:rPr>
      </w:pPr>
      <w:r w:rsidRPr="00467E6F">
        <w:rPr>
          <w:sz w:val="20"/>
          <w:szCs w:val="20"/>
        </w:rPr>
        <w:t>O problema da caminhada (Jogging (J)) consiste em verificar se</w:t>
      </w:r>
      <w:r>
        <w:rPr>
          <w:sz w:val="20"/>
          <w:szCs w:val="20"/>
        </w:rPr>
        <w:t xml:space="preserve"> </w:t>
      </w:r>
      <w:r w:rsidRPr="00467E6F">
        <w:rPr>
          <w:sz w:val="20"/>
          <w:szCs w:val="20"/>
        </w:rPr>
        <w:t>existe um caminho de peso total k, começando e terminando em</w:t>
      </w:r>
      <w:r>
        <w:rPr>
          <w:sz w:val="20"/>
          <w:szCs w:val="20"/>
        </w:rPr>
        <w:t xml:space="preserve"> </w:t>
      </w:r>
      <w:proofErr w:type="spellStart"/>
      <w:r w:rsidRPr="00467E6F">
        <w:rPr>
          <w:sz w:val="20"/>
          <w:szCs w:val="20"/>
        </w:rPr>
        <w:t>home</w:t>
      </w:r>
      <w:proofErr w:type="spellEnd"/>
      <w:r w:rsidRPr="00467E6F">
        <w:rPr>
          <w:sz w:val="20"/>
          <w:szCs w:val="20"/>
        </w:rPr>
        <w:t>, sem repetir arestas.</w:t>
      </w:r>
    </w:p>
    <w:p w14:paraId="0938E19B" w14:textId="6238D4F6" w:rsidR="00467E6F" w:rsidRPr="00467E6F" w:rsidRDefault="00467E6F" w:rsidP="00467E6F">
      <w:pPr>
        <w:rPr>
          <w:sz w:val="20"/>
          <w:szCs w:val="20"/>
        </w:rPr>
      </w:pPr>
      <w:r w:rsidRPr="00467E6F">
        <w:rPr>
          <w:sz w:val="20"/>
          <w:szCs w:val="20"/>
        </w:rPr>
        <w:t>Prove que J é um problema NPC, sabendo-se que o problema da</w:t>
      </w:r>
      <w:r w:rsidR="00CD6552">
        <w:rPr>
          <w:sz w:val="20"/>
          <w:szCs w:val="20"/>
        </w:rPr>
        <w:t xml:space="preserve"> </w:t>
      </w:r>
      <w:r w:rsidRPr="00467E6F">
        <w:rPr>
          <w:sz w:val="20"/>
          <w:szCs w:val="20"/>
        </w:rPr>
        <w:t>soma de subconjuntos é NPC.</w:t>
      </w:r>
    </w:p>
    <w:p w14:paraId="2506761A" w14:textId="3BC24910" w:rsidR="00467E6F" w:rsidRDefault="00467E6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Problema da partilha de viaturas</w:t>
      </w:r>
    </w:p>
    <w:p w14:paraId="21EE19BB" w14:textId="77777777" w:rsidR="00CD6552" w:rsidRDefault="00CD6552">
      <w:pPr>
        <w:rPr>
          <w:sz w:val="20"/>
          <w:szCs w:val="20"/>
        </w:rPr>
      </w:pPr>
      <w:r w:rsidRPr="00CD6552">
        <w:rPr>
          <w:sz w:val="20"/>
          <w:szCs w:val="20"/>
        </w:rPr>
        <w:t xml:space="preserve">Um grupo de pessoas pretende organizar os transportes em viatura própria (ida e regresso) para uma atividade de lazer num ponto definido, minimizando o consumo de combustível. </w:t>
      </w:r>
    </w:p>
    <w:p w14:paraId="4480F943" w14:textId="6615568E" w:rsidR="00177DA4" w:rsidRDefault="00CD6552" w:rsidP="00177DA4">
      <w:pPr>
        <w:rPr>
          <w:sz w:val="20"/>
          <w:szCs w:val="20"/>
        </w:rPr>
      </w:pPr>
      <w:r w:rsidRPr="00CD6552">
        <w:rPr>
          <w:sz w:val="20"/>
          <w:szCs w:val="20"/>
        </w:rPr>
        <w:t>•</w:t>
      </w:r>
      <w:r w:rsidR="00177DA4">
        <w:rPr>
          <w:sz w:val="20"/>
          <w:szCs w:val="20"/>
        </w:rPr>
        <w:t xml:space="preserve">    </w:t>
      </w:r>
      <w:r w:rsidRPr="00CD6552">
        <w:rPr>
          <w:sz w:val="20"/>
          <w:szCs w:val="20"/>
        </w:rPr>
        <w:t xml:space="preserve"> Assumir que o consumo depende apenas da distância percorrida </w:t>
      </w:r>
      <w:r w:rsidRPr="00CD6552">
        <w:rPr>
          <w:sz w:val="20"/>
          <w:szCs w:val="20"/>
        </w:rPr>
        <w:sym w:font="Symbol" w:char="F06E"/>
      </w:r>
    </w:p>
    <w:p w14:paraId="19F7CA79" w14:textId="16AB4BA0" w:rsidR="00CD6552" w:rsidRPr="00177DA4" w:rsidRDefault="00CD6552" w:rsidP="00177DA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77DA4">
        <w:rPr>
          <w:sz w:val="20"/>
          <w:szCs w:val="20"/>
        </w:rPr>
        <w:t xml:space="preserve">Para esse efeito, pessoas partindo de casas diferentes nas suas viaturas podem encontrar-se em pontos intermédios, deixando aí um dos carros (procedendo de forma inversa no regresso). </w:t>
      </w:r>
    </w:p>
    <w:p w14:paraId="2779CAA6" w14:textId="5B43810E" w:rsidR="00467E6F" w:rsidRDefault="00CD6552">
      <w:pPr>
        <w:rPr>
          <w:sz w:val="20"/>
          <w:szCs w:val="20"/>
        </w:rPr>
      </w:pPr>
      <w:r w:rsidRPr="00CD6552">
        <w:rPr>
          <w:sz w:val="20"/>
          <w:szCs w:val="20"/>
        </w:rPr>
        <w:t xml:space="preserve">• </w:t>
      </w:r>
      <w:r w:rsidR="00177DA4">
        <w:rPr>
          <w:sz w:val="20"/>
          <w:szCs w:val="20"/>
        </w:rPr>
        <w:t xml:space="preserve">     </w:t>
      </w:r>
      <w:r w:rsidRPr="00CD6552">
        <w:rPr>
          <w:sz w:val="20"/>
          <w:szCs w:val="20"/>
        </w:rPr>
        <w:t xml:space="preserve">Assumir que é possível deixar o carro em qualquer ponto </w:t>
      </w:r>
      <w:r w:rsidRPr="00CD6552">
        <w:rPr>
          <w:sz w:val="20"/>
          <w:szCs w:val="20"/>
        </w:rPr>
        <w:sym w:font="Symbol" w:char="F06E"/>
      </w:r>
      <w:r w:rsidRPr="00CD6552">
        <w:rPr>
          <w:sz w:val="20"/>
          <w:szCs w:val="20"/>
        </w:rPr>
        <w:t xml:space="preserve"> Mostrar que é um problema NP-completo, sabendo-se que o problema da Árvore de </w:t>
      </w:r>
      <w:proofErr w:type="spellStart"/>
      <w:r w:rsidRPr="00CD6552">
        <w:rPr>
          <w:sz w:val="20"/>
          <w:szCs w:val="20"/>
        </w:rPr>
        <w:t>Steiner</w:t>
      </w:r>
      <w:proofErr w:type="spellEnd"/>
      <w:r w:rsidRPr="00CD6552">
        <w:rPr>
          <w:sz w:val="20"/>
          <w:szCs w:val="20"/>
        </w:rPr>
        <w:t xml:space="preserve"> em Grafos (ver slide seguinte) é NP-completo</w:t>
      </w:r>
    </w:p>
    <w:p w14:paraId="67219EC5" w14:textId="22AF1414" w:rsidR="00CD6552" w:rsidRDefault="00CD6552" w:rsidP="00CD655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Problema da </w:t>
      </w:r>
      <w:r>
        <w:rPr>
          <w:b/>
          <w:bCs/>
          <w:sz w:val="36"/>
          <w:szCs w:val="36"/>
        </w:rPr>
        <w:t xml:space="preserve">arvore de </w:t>
      </w:r>
      <w:proofErr w:type="spellStart"/>
      <w:r>
        <w:rPr>
          <w:b/>
          <w:bCs/>
          <w:sz w:val="36"/>
          <w:szCs w:val="36"/>
        </w:rPr>
        <w:t>Steiner</w:t>
      </w:r>
      <w:proofErr w:type="spellEnd"/>
    </w:p>
    <w:p w14:paraId="59F4C366" w14:textId="77777777" w:rsidR="00CD6552" w:rsidRDefault="00CD6552" w:rsidP="00CD6552">
      <w:pPr>
        <w:rPr>
          <w:sz w:val="20"/>
          <w:szCs w:val="20"/>
        </w:rPr>
      </w:pPr>
      <w:r w:rsidRPr="00CD6552">
        <w:rPr>
          <w:sz w:val="20"/>
          <w:szCs w:val="20"/>
        </w:rPr>
        <w:t xml:space="preserve">Seja G = (V, E) um grafo não dirigido com pesos não negativos </w:t>
      </w:r>
      <w:r w:rsidRPr="00CD6552">
        <w:rPr>
          <w:sz w:val="20"/>
          <w:szCs w:val="20"/>
        </w:rPr>
        <w:sym w:font="Symbol" w:char="F06E"/>
      </w:r>
      <w:r w:rsidRPr="00CD6552">
        <w:rPr>
          <w:sz w:val="20"/>
          <w:szCs w:val="20"/>
        </w:rPr>
        <w:t xml:space="preserve"> Seja S </w:t>
      </w:r>
      <w:r w:rsidRPr="00CD6552">
        <w:rPr>
          <w:rFonts w:ascii="Cambria Math" w:hAnsi="Cambria Math" w:cs="Cambria Math"/>
          <w:sz w:val="20"/>
          <w:szCs w:val="20"/>
        </w:rPr>
        <w:t>⊆</w:t>
      </w:r>
      <w:r w:rsidRPr="00CD6552">
        <w:rPr>
          <w:sz w:val="20"/>
          <w:szCs w:val="20"/>
        </w:rPr>
        <w:t xml:space="preserve"> V um subconjunto de vértices, chamados terminais. </w:t>
      </w:r>
      <w:r w:rsidRPr="00CD6552">
        <w:rPr>
          <w:sz w:val="20"/>
          <w:szCs w:val="20"/>
        </w:rPr>
        <w:sym w:font="Symbol" w:char="F06E"/>
      </w:r>
      <w:r w:rsidRPr="00CD6552">
        <w:rPr>
          <w:sz w:val="20"/>
          <w:szCs w:val="20"/>
        </w:rPr>
        <w:t xml:space="preserve"> Uma árvore de </w:t>
      </w:r>
      <w:proofErr w:type="spellStart"/>
      <w:r w:rsidRPr="00CD6552">
        <w:rPr>
          <w:sz w:val="20"/>
          <w:szCs w:val="20"/>
        </w:rPr>
        <w:t>Steiner</w:t>
      </w:r>
      <w:proofErr w:type="spellEnd"/>
      <w:r w:rsidRPr="00CD6552">
        <w:rPr>
          <w:sz w:val="20"/>
          <w:szCs w:val="20"/>
        </w:rPr>
        <w:t xml:space="preserve"> é uma árvore em G que contém todos os vértices de S. </w:t>
      </w:r>
      <w:r w:rsidRPr="00CD6552">
        <w:rPr>
          <w:sz w:val="20"/>
          <w:szCs w:val="20"/>
        </w:rPr>
        <w:sym w:font="Symbol" w:char="F06E"/>
      </w:r>
      <w:r w:rsidRPr="00CD6552">
        <w:rPr>
          <w:sz w:val="20"/>
          <w:szCs w:val="20"/>
        </w:rPr>
        <w:t xml:space="preserve"> Problema de otimização: encontrar uma árvore de </w:t>
      </w:r>
      <w:proofErr w:type="spellStart"/>
      <w:r w:rsidRPr="00CD6552">
        <w:rPr>
          <w:sz w:val="20"/>
          <w:szCs w:val="20"/>
        </w:rPr>
        <w:t>Steiner</w:t>
      </w:r>
      <w:proofErr w:type="spellEnd"/>
      <w:r w:rsidRPr="00CD6552">
        <w:rPr>
          <w:sz w:val="20"/>
          <w:szCs w:val="20"/>
        </w:rPr>
        <w:t xml:space="preserve"> de peso mínimo </w:t>
      </w:r>
    </w:p>
    <w:p w14:paraId="756942E9" w14:textId="77777777" w:rsidR="00CD6552" w:rsidRDefault="00CD6552" w:rsidP="00CD6552">
      <w:pPr>
        <w:rPr>
          <w:sz w:val="20"/>
          <w:szCs w:val="20"/>
        </w:rPr>
      </w:pPr>
      <w:r w:rsidRPr="00CD6552">
        <w:rPr>
          <w:sz w:val="20"/>
          <w:szCs w:val="20"/>
        </w:rPr>
        <w:t xml:space="preserve">• É o mesmo que uma árvore de expansão mínima, no caso de S = V </w:t>
      </w:r>
      <w:r w:rsidRPr="00CD6552">
        <w:rPr>
          <w:sz w:val="20"/>
          <w:szCs w:val="20"/>
        </w:rPr>
        <w:sym w:font="Symbol" w:char="F06E"/>
      </w:r>
      <w:r w:rsidRPr="00CD6552">
        <w:rPr>
          <w:sz w:val="20"/>
          <w:szCs w:val="20"/>
        </w:rPr>
        <w:t xml:space="preserve"> Problema de decisão (com pesos inteiros): determinar se existe uma árvore de </w:t>
      </w:r>
      <w:proofErr w:type="spellStart"/>
      <w:r w:rsidRPr="00CD6552">
        <w:rPr>
          <w:sz w:val="20"/>
          <w:szCs w:val="20"/>
        </w:rPr>
        <w:t>Steiner</w:t>
      </w:r>
      <w:proofErr w:type="spellEnd"/>
      <w:r w:rsidRPr="00CD6552">
        <w:rPr>
          <w:sz w:val="20"/>
          <w:szCs w:val="20"/>
        </w:rPr>
        <w:t xml:space="preserve"> de peso total que não excede um número natural k pré-definido </w:t>
      </w:r>
    </w:p>
    <w:p w14:paraId="674B6BCC" w14:textId="3BD23C2E" w:rsidR="00177DA4" w:rsidRDefault="00CD6552">
      <w:pPr>
        <w:rPr>
          <w:sz w:val="20"/>
          <w:szCs w:val="20"/>
        </w:rPr>
      </w:pPr>
      <w:r w:rsidRPr="00CD6552">
        <w:rPr>
          <w:sz w:val="20"/>
          <w:szCs w:val="20"/>
        </w:rPr>
        <w:t>• Sabe-se que é um problema NP-completo</w:t>
      </w:r>
    </w:p>
    <w:p w14:paraId="0E61A0A7" w14:textId="0B5B9664" w:rsidR="00177DA4" w:rsidRDefault="00177DA4">
      <w:pPr>
        <w:rPr>
          <w:sz w:val="20"/>
          <w:szCs w:val="20"/>
        </w:rPr>
      </w:pPr>
      <w:r w:rsidRPr="00177DA4">
        <w:rPr>
          <w:sz w:val="20"/>
          <w:szCs w:val="20"/>
        </w:rPr>
        <w:t xml:space="preserve">Problema de decisão: é possível efetuar o transporte com distância total percorrida </w:t>
      </w:r>
      <w:r w:rsidRPr="00177DA4">
        <w:rPr>
          <w:sz w:val="20"/>
          <w:szCs w:val="20"/>
        </w:rPr>
        <w:sym w:font="Symbol" w:char="F0A3"/>
      </w:r>
      <w:r w:rsidRPr="00177DA4">
        <w:rPr>
          <w:sz w:val="20"/>
          <w:szCs w:val="20"/>
        </w:rPr>
        <w:t xml:space="preserve"> k, pelo conjunto de viaturas?</w:t>
      </w:r>
    </w:p>
    <w:p w14:paraId="53A54076" w14:textId="05A6C94F" w:rsidR="00177DA4" w:rsidRDefault="00177DA4">
      <w:pPr>
        <w:rPr>
          <w:sz w:val="20"/>
          <w:szCs w:val="20"/>
        </w:rPr>
      </w:pPr>
    </w:p>
    <w:p w14:paraId="79C0E24F" w14:textId="77B6EAE7" w:rsidR="00177DA4" w:rsidRDefault="00177DA4">
      <w:pPr>
        <w:rPr>
          <w:b/>
          <w:bCs/>
          <w:sz w:val="36"/>
          <w:szCs w:val="36"/>
        </w:rPr>
      </w:pPr>
      <w:r w:rsidRPr="00177DA4">
        <w:rPr>
          <w:b/>
          <w:bCs/>
          <w:sz w:val="36"/>
          <w:szCs w:val="36"/>
        </w:rPr>
        <w:t>Resposta base</w:t>
      </w:r>
    </w:p>
    <w:p w14:paraId="40800C28" w14:textId="2A02F59E" w:rsidR="00102B60" w:rsidRDefault="00102B60" w:rsidP="00102B60">
      <w:pPr>
        <w:rPr>
          <w:i/>
          <w:iCs/>
          <w:u w:val="single"/>
        </w:rPr>
      </w:pPr>
      <w:r>
        <w:rPr>
          <w:i/>
          <w:iCs/>
          <w:u w:val="single"/>
        </w:rPr>
        <w:t>Para provar que é NP COMPLETE:</w:t>
      </w:r>
    </w:p>
    <w:p w14:paraId="3AB47931" w14:textId="4AC4D6DE" w:rsidR="00102B60" w:rsidRDefault="00102B60" w:rsidP="00102B60">
      <w:r>
        <w:t xml:space="preserve">A classe de problemas NP é definida por todos os problemas que podem ser </w:t>
      </w:r>
      <w:proofErr w:type="gramStart"/>
      <w:r>
        <w:t>verificado</w:t>
      </w:r>
      <w:proofErr w:type="gramEnd"/>
      <w:r>
        <w:t xml:space="preserve"> por um algoritmo de tempo polinomial.</w:t>
      </w:r>
    </w:p>
    <w:p w14:paraId="6A4D7BEC" w14:textId="29EB15EA" w:rsidR="00102B60" w:rsidRDefault="00102B60" w:rsidP="00102B60">
      <w:r>
        <w:t xml:space="preserve">Um problema de decisão A é NP-completo se (i) A </w:t>
      </w:r>
      <w:r>
        <w:t>€</w:t>
      </w:r>
      <w:r>
        <w:t xml:space="preserve"> NP; e (</w:t>
      </w:r>
      <w:proofErr w:type="spellStart"/>
      <w:r>
        <w:t>ii</w:t>
      </w:r>
      <w:proofErr w:type="spellEnd"/>
      <w:r>
        <w:t xml:space="preserve">) qualquer problema A’ </w:t>
      </w:r>
      <w:r>
        <w:t>€</w:t>
      </w:r>
      <w:r>
        <w:t xml:space="preserve"> NP é redutível em tempo polinomial a </w:t>
      </w:r>
      <w:proofErr w:type="spellStart"/>
      <w:r>
        <w:t>A</w:t>
      </w:r>
      <w:proofErr w:type="spellEnd"/>
      <w:r>
        <w:t xml:space="preserve"> (A’ ≤</w:t>
      </w:r>
      <w:r w:rsidRPr="00102B60">
        <w:rPr>
          <w:vertAlign w:val="subscript"/>
        </w:rPr>
        <w:t>p</w:t>
      </w:r>
      <w:r>
        <w:t xml:space="preserve"> A).</w:t>
      </w:r>
    </w:p>
    <w:p w14:paraId="32884775" w14:textId="0614FA33" w:rsidR="00102B60" w:rsidRDefault="00102B60" w:rsidP="00102B60">
      <w:r>
        <w:t>Prova:</w:t>
      </w:r>
    </w:p>
    <w:p w14:paraId="6DCF3983" w14:textId="7FF599A8" w:rsidR="00102B60" w:rsidRDefault="00102B60" w:rsidP="00102B60">
      <w:pPr>
        <w:pStyle w:val="ListParagraph"/>
        <w:numPr>
          <w:ilvl w:val="0"/>
          <w:numId w:val="8"/>
        </w:numPr>
      </w:pPr>
      <w:r>
        <w:t>Provar que o problema está na classe NP</w:t>
      </w:r>
    </w:p>
    <w:p w14:paraId="0C14CA7B" w14:textId="465C84D8" w:rsidR="00102B60" w:rsidRDefault="00102B60" w:rsidP="00102B60">
      <w:pPr>
        <w:pStyle w:val="ListParagraph"/>
        <w:numPr>
          <w:ilvl w:val="1"/>
          <w:numId w:val="8"/>
        </w:numPr>
      </w:pPr>
      <w:r>
        <w:t>É de decisão – problema cujo output ou resposta deve ser um simples “SIM” ou “NÃO”</w:t>
      </w:r>
    </w:p>
    <w:p w14:paraId="353FC79D" w14:textId="3FCB8479" w:rsidR="00102B60" w:rsidRDefault="00102B60" w:rsidP="00102B60">
      <w:pPr>
        <w:pStyle w:val="ListParagraph"/>
        <w:numPr>
          <w:ilvl w:val="1"/>
          <w:numId w:val="8"/>
        </w:numPr>
      </w:pPr>
      <w:r>
        <w:t xml:space="preserve">Uma solução é verificável em tempo polinomial </w:t>
      </w:r>
    </w:p>
    <w:p w14:paraId="5EB2366D" w14:textId="556883FC" w:rsidR="004D1107" w:rsidRDefault="004D1107" w:rsidP="004D1107">
      <w:pPr>
        <w:pStyle w:val="ListParagraph"/>
        <w:numPr>
          <w:ilvl w:val="2"/>
          <w:numId w:val="8"/>
        </w:numPr>
      </w:pPr>
      <w:proofErr w:type="gramStart"/>
      <w:r>
        <w:t>[ Aplicar</w:t>
      </w:r>
      <w:proofErr w:type="gramEnd"/>
      <w:r>
        <w:t xml:space="preserve"> ao caso em concreto ] Ex:</w:t>
      </w:r>
      <w:r>
        <w:br/>
        <w:t xml:space="preserve">Verificar em tempo linear ou constante se o </w:t>
      </w:r>
      <w:proofErr w:type="spellStart"/>
      <w:r>
        <w:t>nr</w:t>
      </w:r>
      <w:proofErr w:type="spellEnd"/>
      <w:r>
        <w:t xml:space="preserve"> de alunos na solução é &gt;= a k</w:t>
      </w:r>
      <w:r>
        <w:br/>
        <w:t xml:space="preserve">Percorrer todas as combinações de alunos na solução dois a dois e verificar se para cada combinação esses dois alunos ainda não participaram numa atividade em conjunto. Verificar um par pode ser feito em tempo constante com </w:t>
      </w:r>
      <w:proofErr w:type="spellStart"/>
      <w:r>
        <w:t>array</w:t>
      </w:r>
      <w:proofErr w:type="spellEnd"/>
      <w:r>
        <w:t xml:space="preserve"> 2D.</w:t>
      </w:r>
    </w:p>
    <w:p w14:paraId="0B82BBB3" w14:textId="77777777" w:rsidR="004D1107" w:rsidRDefault="004D1107" w:rsidP="004D1107">
      <w:pPr>
        <w:pStyle w:val="ListParagraph"/>
        <w:numPr>
          <w:ilvl w:val="0"/>
          <w:numId w:val="8"/>
        </w:numPr>
      </w:pPr>
      <w:r>
        <w:t>Provar que é NP Hard:</w:t>
      </w:r>
    </w:p>
    <w:p w14:paraId="34E8F7E1" w14:textId="0F6B0E00" w:rsidR="00177DA4" w:rsidRDefault="00102B60" w:rsidP="004D1107">
      <w:pPr>
        <w:rPr>
          <w:i/>
          <w:iCs/>
          <w:u w:val="single"/>
        </w:rPr>
      </w:pPr>
      <w:r w:rsidRPr="004D1107">
        <w:rPr>
          <w:i/>
          <w:iCs/>
          <w:u w:val="single"/>
        </w:rPr>
        <w:lastRenderedPageBreak/>
        <w:t xml:space="preserve">Para provar que é </w:t>
      </w:r>
      <w:r w:rsidR="00177DA4" w:rsidRPr="004D1107">
        <w:rPr>
          <w:i/>
          <w:iCs/>
          <w:u w:val="single"/>
        </w:rPr>
        <w:t>NP</w:t>
      </w:r>
      <w:r w:rsidRPr="004D1107">
        <w:rPr>
          <w:i/>
          <w:iCs/>
          <w:u w:val="single"/>
        </w:rPr>
        <w:t xml:space="preserve"> HARD</w:t>
      </w:r>
      <w:r w:rsidR="00177DA4" w:rsidRPr="004D1107">
        <w:rPr>
          <w:i/>
          <w:iCs/>
          <w:u w:val="single"/>
        </w:rPr>
        <w:t>:</w:t>
      </w:r>
    </w:p>
    <w:p w14:paraId="1904D398" w14:textId="27D5BF3C" w:rsidR="00BD287C" w:rsidRPr="00BD287C" w:rsidRDefault="00BD287C" w:rsidP="004D1107">
      <w:r w:rsidRPr="00BD287C">
        <w:t>Um problema NP-Hard é um problema que satisfaz a propriedade (</w:t>
      </w:r>
      <w:proofErr w:type="spellStart"/>
      <w:r w:rsidRPr="00BD287C">
        <w:t>ii</w:t>
      </w:r>
      <w:proofErr w:type="spellEnd"/>
      <w:r w:rsidRPr="00BD287C">
        <w:t>) mas não necessariamente a propriedade (i).</w:t>
      </w:r>
    </w:p>
    <w:p w14:paraId="2824D89A" w14:textId="6E5904AB" w:rsidR="004D1107" w:rsidRDefault="004D1107" w:rsidP="004D1107">
      <w:pPr>
        <w:pStyle w:val="ListParagraph"/>
        <w:numPr>
          <w:ilvl w:val="1"/>
          <w:numId w:val="6"/>
        </w:numPr>
      </w:pPr>
      <w:r w:rsidRPr="004D1107">
        <w:t xml:space="preserve">Para provar que é NP-HARD tenta-se reduzir A’ </w:t>
      </w:r>
      <w:proofErr w:type="spellStart"/>
      <w:r w:rsidRPr="004D1107">
        <w:t>problem</w:t>
      </w:r>
      <w:proofErr w:type="spellEnd"/>
      <w:r w:rsidRPr="004D1107">
        <w:t>, que já é provado ser um problema NP-completo (NP-</w:t>
      </w:r>
      <w:proofErr w:type="gramStart"/>
      <w:r w:rsidRPr="004D1107">
        <w:t>hard</w:t>
      </w:r>
      <w:proofErr w:type="gramEnd"/>
      <w:r w:rsidRPr="004D1107">
        <w:t xml:space="preserve"> portanto), ao nosso problema.</w:t>
      </w:r>
    </w:p>
    <w:p w14:paraId="681500B1" w14:textId="128B1252" w:rsidR="004D1107" w:rsidRDefault="004D1107" w:rsidP="004D1107">
      <w:pPr>
        <w:pStyle w:val="ListParagraph"/>
        <w:numPr>
          <w:ilvl w:val="1"/>
          <w:numId w:val="6"/>
        </w:numPr>
      </w:pPr>
      <w:r>
        <w:t>Descobrir transformação R que converte o input X do problema proposto ao input Y do problema A’, Y = f(X), em tempo polinomial.</w:t>
      </w:r>
    </w:p>
    <w:p w14:paraId="77C08C4D" w14:textId="76A209A2" w:rsidR="00BD287C" w:rsidRDefault="004D1107" w:rsidP="00BD287C">
      <w:r>
        <w:t>Problema A -&gt; [Aplicar ao caso em concreto</w:t>
      </w:r>
      <w:r w:rsidR="00BD287C">
        <w:t xml:space="preserve"> A</w:t>
      </w:r>
      <w:r>
        <w:t xml:space="preserve">] Ex: </w:t>
      </w:r>
      <w:r w:rsidR="00BD287C">
        <w:t>formar turma</w:t>
      </w:r>
    </w:p>
    <w:p w14:paraId="4EC8EB35" w14:textId="237A34BB" w:rsidR="00BD287C" w:rsidRDefault="00BD287C" w:rsidP="00BD287C">
      <w:r>
        <w:tab/>
        <w:t>Input X -&gt; lista de crianças.</w:t>
      </w:r>
    </w:p>
    <w:p w14:paraId="2245B23E" w14:textId="7AE3EE3B" w:rsidR="00BD287C" w:rsidRDefault="00BD287C" w:rsidP="00BD287C">
      <w:pPr>
        <w:ind w:left="1635"/>
      </w:pPr>
      <w:r>
        <w:t>Participou(</w:t>
      </w:r>
      <w:proofErr w:type="gramStart"/>
      <w:r>
        <w:t>A,B</w:t>
      </w:r>
      <w:proofErr w:type="gramEnd"/>
      <w:r>
        <w:t>) -&gt; Função booleana que retorna verdadeiro se a criança A já esteve com a criança B na mesma atividade de grupo; falso em caso contrário.</w:t>
      </w:r>
    </w:p>
    <w:p w14:paraId="5C565412" w14:textId="29BF0399" w:rsidR="00BD287C" w:rsidRDefault="00BD287C" w:rsidP="00BD287C">
      <w:pPr>
        <w:ind w:left="1635"/>
      </w:pPr>
      <w:r>
        <w:t>Tamanho k da turma que se pretende para limite inferior.</w:t>
      </w:r>
    </w:p>
    <w:p w14:paraId="1FF9C4F3" w14:textId="19C14E24" w:rsidR="00BD287C" w:rsidRDefault="00BD287C" w:rsidP="00BD287C">
      <w:r>
        <w:t>Problema A’ -&gt; [Aplicar ao caso em concreto A’] Ex: independente set</w:t>
      </w:r>
    </w:p>
    <w:p w14:paraId="59900653" w14:textId="13F54311" w:rsidR="00BD287C" w:rsidRDefault="00BD287C" w:rsidP="00BD287C">
      <w:r>
        <w:tab/>
      </w:r>
      <w:r w:rsidRPr="00BD287C">
        <w:t>Input Y -&gt; Grafo G = (</w:t>
      </w:r>
      <w:proofErr w:type="gramStart"/>
      <w:r w:rsidRPr="00BD287C">
        <w:t>V,E</w:t>
      </w:r>
      <w:proofErr w:type="gramEnd"/>
      <w:r>
        <w:t>)</w:t>
      </w:r>
    </w:p>
    <w:p w14:paraId="431AAE41" w14:textId="085AED5E" w:rsidR="00BD287C" w:rsidRDefault="00BD287C" w:rsidP="00BD287C">
      <w:r>
        <w:tab/>
      </w:r>
      <w:r>
        <w:tab/>
        <w:t xml:space="preserve">   Tamanho n do conjunto independente que se pretende para limite inferior.</w:t>
      </w:r>
    </w:p>
    <w:p w14:paraId="2350F176" w14:textId="3B8049F4" w:rsidR="00BD287C" w:rsidRDefault="00BD287C" w:rsidP="00BD287C">
      <w:r>
        <w:t>Transformação R tal que Y = R(X) e que é feito em tempo polinomial (conversão de entradas e saídas):</w:t>
      </w:r>
    </w:p>
    <w:p w14:paraId="0BD2C446" w14:textId="5B9DDA81" w:rsidR="00BD287C" w:rsidRDefault="00BD287C" w:rsidP="00BD287C">
      <w:pPr>
        <w:pStyle w:val="ListParagraph"/>
        <w:numPr>
          <w:ilvl w:val="0"/>
          <w:numId w:val="10"/>
        </w:numPr>
      </w:pPr>
      <w:r>
        <w:t>Cada vértice em G será uma criança e cada aresta entre duas crianças corresponderá à existência de uma atividade em grupo em que os dois tenham participado em conjunto.</w:t>
      </w:r>
    </w:p>
    <w:p w14:paraId="51D4638C" w14:textId="360EC35B" w:rsidR="00BD287C" w:rsidRDefault="00BD287C" w:rsidP="00BD287C">
      <w:pPr>
        <w:pStyle w:val="ListParagraph"/>
        <w:numPr>
          <w:ilvl w:val="0"/>
          <w:numId w:val="10"/>
        </w:numPr>
      </w:pPr>
      <w:r>
        <w:t>O conjunto independente terá apenas vértices tal que nenhum par de vértices no conjunto são adjacentes, ou seja, terá crianças que nunca participaram entre si em atividades de grupo.</w:t>
      </w:r>
    </w:p>
    <w:p w14:paraId="6F6942A9" w14:textId="04501610" w:rsidR="00BD287C" w:rsidRDefault="00BD287C" w:rsidP="00BD287C">
      <w:r>
        <w:t>Conclusão:</w:t>
      </w:r>
    </w:p>
    <w:p w14:paraId="35CEFA78" w14:textId="699C8E5F" w:rsidR="00BD287C" w:rsidRDefault="00BD287C" w:rsidP="00BD287C">
      <w:r>
        <w:t>Assim, fica provado que a formação de turmas é um problema NP-</w:t>
      </w:r>
      <w:proofErr w:type="gramStart"/>
      <w:r>
        <w:t>Completo ou seja</w:t>
      </w:r>
      <w:proofErr w:type="gramEnd"/>
      <w:r>
        <w:t xml:space="preserve"> não resolúvel em tempo polinomial.</w:t>
      </w:r>
    </w:p>
    <w:p w14:paraId="102E49CC" w14:textId="77777777" w:rsidR="00BD287C" w:rsidRPr="00BD287C" w:rsidRDefault="00BD287C" w:rsidP="00BD287C"/>
    <w:p w14:paraId="22B4EDBA" w14:textId="77777777" w:rsidR="004D1107" w:rsidRPr="00BD287C" w:rsidRDefault="004D1107" w:rsidP="004D1107">
      <w:pPr>
        <w:ind w:left="360"/>
      </w:pPr>
    </w:p>
    <w:sectPr w:rsidR="004D1107" w:rsidRPr="00BD28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C41EC" w14:textId="77777777" w:rsidR="00C61674" w:rsidRDefault="00C61674">
      <w:pPr>
        <w:spacing w:after="0" w:line="240" w:lineRule="auto"/>
      </w:pPr>
      <w:r>
        <w:separator/>
      </w:r>
    </w:p>
  </w:endnote>
  <w:endnote w:type="continuationSeparator" w:id="0">
    <w:p w14:paraId="41CF3C51" w14:textId="77777777" w:rsidR="00C61674" w:rsidRDefault="00C61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B9EB4" w14:textId="77777777" w:rsidR="00C61674" w:rsidRDefault="00C6167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D711268" w14:textId="77777777" w:rsidR="00C61674" w:rsidRDefault="00C61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268A"/>
    <w:multiLevelType w:val="hybridMultilevel"/>
    <w:tmpl w:val="72BE845C"/>
    <w:lvl w:ilvl="0" w:tplc="FBEC1F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0686D"/>
    <w:multiLevelType w:val="hybridMultilevel"/>
    <w:tmpl w:val="D8445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E7231D"/>
    <w:multiLevelType w:val="hybridMultilevel"/>
    <w:tmpl w:val="C486E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9F560E"/>
    <w:multiLevelType w:val="multilevel"/>
    <w:tmpl w:val="523C5DC8"/>
    <w:lvl w:ilvl="0">
      <w:numFmt w:val="bullet"/>
      <w:lvlText w:val="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BCE059F"/>
    <w:multiLevelType w:val="hybridMultilevel"/>
    <w:tmpl w:val="8744AC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7768CF"/>
    <w:multiLevelType w:val="hybridMultilevel"/>
    <w:tmpl w:val="E2DCC49C"/>
    <w:lvl w:ilvl="0" w:tplc="75F6FF46">
      <w:start w:val="1"/>
      <w:numFmt w:val="lowerRoman"/>
      <w:lvlText w:val="(%1)"/>
      <w:lvlJc w:val="left"/>
      <w:pPr>
        <w:ind w:left="1440" w:hanging="108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F7BF9"/>
    <w:multiLevelType w:val="multilevel"/>
    <w:tmpl w:val="AF363730"/>
    <w:lvl w:ilvl="0">
      <w:numFmt w:val="bullet"/>
      <w:lvlText w:val="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CA03A65"/>
    <w:multiLevelType w:val="hybridMultilevel"/>
    <w:tmpl w:val="FE640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1B6D77"/>
    <w:multiLevelType w:val="hybridMultilevel"/>
    <w:tmpl w:val="3B049844"/>
    <w:lvl w:ilvl="0" w:tplc="FBEC1F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D436D"/>
    <w:multiLevelType w:val="multilevel"/>
    <w:tmpl w:val="CF3E2C46"/>
    <w:lvl w:ilvl="0">
      <w:numFmt w:val="bullet"/>
      <w:lvlText w:val="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15787"/>
    <w:rsid w:val="00102B60"/>
    <w:rsid w:val="00115787"/>
    <w:rsid w:val="00177DA4"/>
    <w:rsid w:val="00467E6F"/>
    <w:rsid w:val="004D1107"/>
    <w:rsid w:val="00653F33"/>
    <w:rsid w:val="00A55A47"/>
    <w:rsid w:val="00B6532A"/>
    <w:rsid w:val="00BD287C"/>
    <w:rsid w:val="00C61674"/>
    <w:rsid w:val="00CD6552"/>
    <w:rsid w:val="00E0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4DC4F"/>
  <w15:docId w15:val="{15288477-A0AB-4172-937B-E73121C4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customStyle="1" w:styleId="latin12compacttimestamp-38a8ou">
    <w:name w:val="latin12compacttimestamp-38a8ou"/>
    <w:basedOn w:val="DefaultParagraphFont"/>
    <w:rsid w:val="00B65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48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76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75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0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94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83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4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61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2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35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6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77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08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7CB40-7556-4F5F-97B3-DF5968383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Melo Aguiar</dc:creator>
  <dc:description/>
  <cp:lastModifiedBy>Ana Beatriz Melo Aguiar</cp:lastModifiedBy>
  <cp:revision>2</cp:revision>
  <dcterms:created xsi:type="dcterms:W3CDTF">2021-06-16T20:50:00Z</dcterms:created>
  <dcterms:modified xsi:type="dcterms:W3CDTF">2021-06-16T20:50:00Z</dcterms:modified>
</cp:coreProperties>
</file>